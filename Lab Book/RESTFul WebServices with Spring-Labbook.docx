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01EC48" w14:textId="77777777" w:rsidR="003C6611" w:rsidRDefault="003C6611" w:rsidP="00A2727F">
      <w:pPr>
        <w:pStyle w:val="DocTitle"/>
      </w:pPr>
    </w:p>
    <w:p w14:paraId="6ED2367C" w14:textId="77777777" w:rsidR="003C6611" w:rsidRDefault="003C6611" w:rsidP="00A2727F">
      <w:pPr>
        <w:pStyle w:val="DocTitle"/>
      </w:pPr>
    </w:p>
    <w:p w14:paraId="118112F5" w14:textId="77777777" w:rsidR="003C6611" w:rsidRDefault="003C6611" w:rsidP="00A2727F">
      <w:pPr>
        <w:pStyle w:val="DocTitle"/>
      </w:pPr>
    </w:p>
    <w:p w14:paraId="1FC107AA" w14:textId="77777777" w:rsidR="003C6611" w:rsidRDefault="003C6611" w:rsidP="00A2727F">
      <w:pPr>
        <w:pStyle w:val="DocTitle"/>
      </w:pPr>
    </w:p>
    <w:p w14:paraId="4B4FC33F" w14:textId="246066F1" w:rsidR="00302304" w:rsidRPr="001F1953" w:rsidRDefault="00CB21DF" w:rsidP="00A2727F">
      <w:pPr>
        <w:pStyle w:val="DocTitle"/>
      </w:pPr>
      <w:r>
        <w:t>RESTFul</w:t>
      </w:r>
      <w:r w:rsidR="00A010D1">
        <w:t xml:space="preserve"> Web Services </w:t>
      </w:r>
      <w:r>
        <w:t>with Spring</w:t>
      </w:r>
      <w:r w:rsidR="00346FA1">
        <w:t xml:space="preserve"> </w:t>
      </w:r>
    </w:p>
    <w:p w14:paraId="4E023475" w14:textId="77777777" w:rsidR="00302304" w:rsidRPr="001F1953" w:rsidRDefault="00302304" w:rsidP="00A2727F">
      <w:pPr>
        <w:pStyle w:val="DocTitle"/>
      </w:pPr>
      <w:r w:rsidRPr="001F1953">
        <w:t xml:space="preserve">Lab </w:t>
      </w:r>
      <w:r w:rsidR="00771759" w:rsidRPr="001F1953">
        <w:t>Book</w:t>
      </w:r>
      <w:r w:rsidR="00E408D1" w:rsidRPr="001F1953">
        <w:t xml:space="preserve"> </w:t>
      </w:r>
    </w:p>
    <w:p w14:paraId="45A34DE9" w14:textId="77777777" w:rsidR="002E33F5" w:rsidRPr="0095388B" w:rsidRDefault="002E33F5" w:rsidP="00302304">
      <w:pPr>
        <w:spacing w:before="120" w:after="120"/>
        <w:ind w:left="720" w:right="1700"/>
        <w:rPr>
          <w:rFonts w:ascii="Candara" w:hAnsi="Candara" w:cs="Arial"/>
          <w:szCs w:val="20"/>
        </w:rPr>
      </w:pPr>
    </w:p>
    <w:p w14:paraId="24F0C295" w14:textId="77777777" w:rsidR="002E33F5" w:rsidRPr="0095388B" w:rsidRDefault="002E33F5" w:rsidP="00302304">
      <w:pPr>
        <w:spacing w:before="120" w:after="120"/>
        <w:ind w:left="720" w:right="1700"/>
        <w:rPr>
          <w:rFonts w:ascii="Candara" w:hAnsi="Candara" w:cs="Arial"/>
          <w:szCs w:val="20"/>
        </w:rPr>
      </w:pPr>
    </w:p>
    <w:p w14:paraId="436586ED" w14:textId="77777777" w:rsidR="002E33F5" w:rsidRPr="0095388B" w:rsidRDefault="002E33F5" w:rsidP="001F1953">
      <w:pPr>
        <w:pStyle w:val="StyleCandaraRight118Before6ptAfter6pt"/>
      </w:pPr>
    </w:p>
    <w:p w14:paraId="28F5FFCD" w14:textId="77777777" w:rsidR="002E33F5" w:rsidRPr="0095388B" w:rsidRDefault="002E33F5" w:rsidP="001F1953">
      <w:pPr>
        <w:pStyle w:val="StyleCandaraRight118Before6ptAfter6pt"/>
      </w:pPr>
    </w:p>
    <w:p w14:paraId="00631CD0" w14:textId="77777777" w:rsidR="002E33F5" w:rsidRPr="0095388B" w:rsidRDefault="002E33F5" w:rsidP="001F1953">
      <w:pPr>
        <w:pStyle w:val="StyleCandaraRight118Before6ptAfter6pt"/>
      </w:pPr>
    </w:p>
    <w:p w14:paraId="75551A05" w14:textId="77777777" w:rsidR="002E33F5" w:rsidRPr="0095388B" w:rsidRDefault="002E33F5" w:rsidP="001F1953">
      <w:pPr>
        <w:pStyle w:val="StyleCandaraRight118Before6ptAfter6pt"/>
      </w:pPr>
    </w:p>
    <w:p w14:paraId="5CD43671" w14:textId="77777777" w:rsidR="0007579E" w:rsidRPr="0095388B" w:rsidRDefault="0007579E" w:rsidP="001F1953">
      <w:pPr>
        <w:pStyle w:val="StyleCandaraRight118Before6ptAfter6pt"/>
      </w:pPr>
    </w:p>
    <w:p w14:paraId="5439623E" w14:textId="77777777" w:rsidR="0007579E" w:rsidRPr="0095388B" w:rsidRDefault="0007579E" w:rsidP="001F1953">
      <w:pPr>
        <w:pStyle w:val="StyleCandaraRight118Before6ptAfter6pt"/>
      </w:pPr>
    </w:p>
    <w:p w14:paraId="387AD285" w14:textId="77777777" w:rsidR="002E33F5" w:rsidRPr="0095388B" w:rsidRDefault="002E33F5" w:rsidP="001F1953">
      <w:pPr>
        <w:pStyle w:val="StyleCandaraRight118Before6ptAfter6pt"/>
      </w:pPr>
    </w:p>
    <w:p w14:paraId="5AEB04AB" w14:textId="77777777" w:rsidR="002E33F5" w:rsidRPr="0095388B" w:rsidRDefault="002E33F5" w:rsidP="001F1953">
      <w:pPr>
        <w:pStyle w:val="StyleCandaraRight118Before6ptAfter6pt"/>
      </w:pPr>
    </w:p>
    <w:p w14:paraId="051EF17C" w14:textId="77777777" w:rsidR="002E33F5" w:rsidRPr="001F1953" w:rsidRDefault="002E33F5" w:rsidP="001F1953"/>
    <w:p w14:paraId="0F22E1F7" w14:textId="77777777" w:rsidR="00302304" w:rsidRPr="001F1953" w:rsidRDefault="00302304" w:rsidP="001F1953"/>
    <w:p w14:paraId="484371E2" w14:textId="77777777" w:rsidR="001F1953" w:rsidRDefault="006B1DFE" w:rsidP="001F1953">
      <w:r>
        <w:br w:type="page"/>
      </w:r>
    </w:p>
    <w:p w14:paraId="5E74CAEF" w14:textId="77777777" w:rsidR="00FA06E7" w:rsidRPr="007D658B" w:rsidRDefault="006D4076" w:rsidP="00A2727F">
      <w:pPr>
        <w:pStyle w:val="DocTitle"/>
        <w:jc w:val="left"/>
        <w:rPr>
          <w:sz w:val="24"/>
          <w:szCs w:val="24"/>
        </w:rPr>
      </w:pPr>
      <w:bookmarkStart w:id="0" w:name="_Toc209693802"/>
      <w:bookmarkStart w:id="1" w:name="_Toc209695353"/>
      <w:bookmarkStart w:id="2" w:name="_Toc209696375"/>
      <w:bookmarkStart w:id="3" w:name="_Toc209696492"/>
      <w:bookmarkStart w:id="4" w:name="_Toc221416214"/>
      <w:bookmarkStart w:id="5" w:name="_Toc221416300"/>
      <w:bookmarkStart w:id="6" w:name="_Toc221417670"/>
      <w:bookmarkStart w:id="7" w:name="_Toc221417701"/>
      <w:bookmarkStart w:id="8" w:name="_Toc296079590"/>
      <w:r w:rsidRPr="007D658B">
        <w:rPr>
          <w:sz w:val="24"/>
          <w:szCs w:val="24"/>
        </w:rPr>
        <w:lastRenderedPageBreak/>
        <w:t>Document Revision History</w:t>
      </w:r>
    </w:p>
    <w:p w14:paraId="419A18E0" w14:textId="77777777" w:rsidR="006D4076" w:rsidRDefault="006D4076" w:rsidP="00A2727F">
      <w:pPr>
        <w:pStyle w:val="DocTitle"/>
        <w:jc w:val="left"/>
      </w:pPr>
    </w:p>
    <w:tbl>
      <w:tblPr>
        <w:tblW w:w="8280"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60"/>
        <w:gridCol w:w="1260"/>
        <w:gridCol w:w="1260"/>
        <w:gridCol w:w="4500"/>
      </w:tblGrid>
      <w:tr w:rsidR="006D4076" w14:paraId="18EF204A" w14:textId="77777777" w:rsidTr="002C4A1B">
        <w:tc>
          <w:tcPr>
            <w:tcW w:w="1260" w:type="dxa"/>
            <w:tcBorders>
              <w:top w:val="single" w:sz="4" w:space="0" w:color="auto"/>
              <w:left w:val="single" w:sz="4" w:space="0" w:color="auto"/>
              <w:bottom w:val="single" w:sz="4" w:space="0" w:color="auto"/>
              <w:right w:val="single" w:sz="4" w:space="0" w:color="auto"/>
            </w:tcBorders>
            <w:shd w:val="clear" w:color="auto" w:fill="CCCCCC"/>
            <w:hideMark/>
          </w:tcPr>
          <w:p w14:paraId="4FB93259" w14:textId="77777777" w:rsidR="006D4076" w:rsidRDefault="006D4076" w:rsidP="002C4A1B">
            <w:pPr>
              <w:pStyle w:val="StyleTrebuchetMS10ptBoldCenteredBefore6pt"/>
              <w:rPr>
                <w:rFonts w:cs="Arial"/>
              </w:rPr>
            </w:pPr>
            <w:r>
              <w:rPr>
                <w:rFonts w:cs="Arial"/>
              </w:rPr>
              <w:t>Date</w:t>
            </w:r>
          </w:p>
        </w:tc>
        <w:tc>
          <w:tcPr>
            <w:tcW w:w="1260" w:type="dxa"/>
            <w:tcBorders>
              <w:top w:val="single" w:sz="4" w:space="0" w:color="auto"/>
              <w:left w:val="single" w:sz="4" w:space="0" w:color="auto"/>
              <w:bottom w:val="single" w:sz="4" w:space="0" w:color="auto"/>
              <w:right w:val="single" w:sz="4" w:space="0" w:color="auto"/>
            </w:tcBorders>
            <w:shd w:val="clear" w:color="auto" w:fill="CCCCCC"/>
            <w:hideMark/>
          </w:tcPr>
          <w:p w14:paraId="0ECD6C88" w14:textId="77777777" w:rsidR="006D4076" w:rsidRDefault="006D4076" w:rsidP="002C4A1B">
            <w:pPr>
              <w:pStyle w:val="StyleTrebuchetMS10ptBoldCenteredBefore6pt"/>
              <w:rPr>
                <w:rFonts w:cs="Arial"/>
              </w:rPr>
            </w:pPr>
            <w:r>
              <w:rPr>
                <w:rFonts w:cs="Arial"/>
              </w:rPr>
              <w:t>Revision No.</w:t>
            </w:r>
          </w:p>
        </w:tc>
        <w:tc>
          <w:tcPr>
            <w:tcW w:w="1260" w:type="dxa"/>
            <w:tcBorders>
              <w:top w:val="single" w:sz="4" w:space="0" w:color="auto"/>
              <w:left w:val="single" w:sz="4" w:space="0" w:color="auto"/>
              <w:bottom w:val="single" w:sz="4" w:space="0" w:color="auto"/>
              <w:right w:val="single" w:sz="4" w:space="0" w:color="auto"/>
            </w:tcBorders>
            <w:shd w:val="clear" w:color="auto" w:fill="CCCCCC"/>
            <w:hideMark/>
          </w:tcPr>
          <w:p w14:paraId="79C95BF8" w14:textId="77777777" w:rsidR="006D4076" w:rsidRDefault="006D4076" w:rsidP="002C4A1B">
            <w:pPr>
              <w:pStyle w:val="StyleTrebuchetMS10ptBoldCenteredBefore6pt"/>
              <w:rPr>
                <w:rFonts w:cs="Arial"/>
              </w:rPr>
            </w:pPr>
            <w:r>
              <w:rPr>
                <w:rFonts w:cs="Arial"/>
              </w:rPr>
              <w:t>Author</w:t>
            </w:r>
          </w:p>
        </w:tc>
        <w:tc>
          <w:tcPr>
            <w:tcW w:w="4500"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hideMark/>
          </w:tcPr>
          <w:p w14:paraId="3CDA2CA2" w14:textId="77777777" w:rsidR="006D4076" w:rsidRDefault="006D4076" w:rsidP="002C4A1B">
            <w:pPr>
              <w:spacing w:before="120"/>
              <w:jc w:val="center"/>
              <w:rPr>
                <w:rFonts w:cs="Arial"/>
                <w:b/>
                <w:szCs w:val="20"/>
              </w:rPr>
            </w:pPr>
            <w:r>
              <w:rPr>
                <w:rFonts w:cs="Arial"/>
                <w:b/>
                <w:szCs w:val="20"/>
              </w:rPr>
              <w:t>Summary of Changes</w:t>
            </w:r>
          </w:p>
        </w:tc>
      </w:tr>
      <w:tr w:rsidR="006D4076" w14:paraId="10460C61" w14:textId="77777777" w:rsidTr="002C4A1B">
        <w:tc>
          <w:tcPr>
            <w:tcW w:w="1260" w:type="dxa"/>
            <w:tcBorders>
              <w:top w:val="single" w:sz="4" w:space="0" w:color="auto"/>
              <w:left w:val="single" w:sz="4" w:space="0" w:color="auto"/>
              <w:bottom w:val="single" w:sz="4" w:space="0" w:color="auto"/>
              <w:right w:val="single" w:sz="4" w:space="0" w:color="auto"/>
            </w:tcBorders>
            <w:hideMark/>
          </w:tcPr>
          <w:p w14:paraId="28B67DC4" w14:textId="77777777" w:rsidR="006D4076" w:rsidRDefault="006D4076" w:rsidP="002C4A1B">
            <w:pPr>
              <w:spacing w:before="120"/>
              <w:jc w:val="center"/>
              <w:rPr>
                <w:rFonts w:cs="Arial"/>
                <w:szCs w:val="20"/>
              </w:rPr>
            </w:pPr>
            <w:r>
              <w:rPr>
                <w:rFonts w:cs="Arial"/>
                <w:szCs w:val="20"/>
              </w:rPr>
              <w:t>May 2016</w:t>
            </w:r>
          </w:p>
        </w:tc>
        <w:tc>
          <w:tcPr>
            <w:tcW w:w="1260" w:type="dxa"/>
            <w:tcBorders>
              <w:top w:val="single" w:sz="4" w:space="0" w:color="auto"/>
              <w:left w:val="single" w:sz="4" w:space="0" w:color="auto"/>
              <w:bottom w:val="single" w:sz="4" w:space="0" w:color="auto"/>
              <w:right w:val="single" w:sz="4" w:space="0" w:color="auto"/>
            </w:tcBorders>
            <w:hideMark/>
          </w:tcPr>
          <w:p w14:paraId="7C039B98" w14:textId="77777777" w:rsidR="006D4076" w:rsidRDefault="006D4076" w:rsidP="002C4A1B">
            <w:pPr>
              <w:spacing w:before="120"/>
              <w:jc w:val="center"/>
              <w:rPr>
                <w:rFonts w:cs="Arial"/>
                <w:szCs w:val="20"/>
              </w:rPr>
            </w:pPr>
            <w:r>
              <w:rPr>
                <w:rFonts w:cs="Arial"/>
                <w:szCs w:val="20"/>
              </w:rPr>
              <w:t>1.0</w:t>
            </w:r>
          </w:p>
        </w:tc>
        <w:tc>
          <w:tcPr>
            <w:tcW w:w="1260" w:type="dxa"/>
            <w:tcBorders>
              <w:top w:val="single" w:sz="4" w:space="0" w:color="auto"/>
              <w:left w:val="single" w:sz="4" w:space="0" w:color="auto"/>
              <w:bottom w:val="single" w:sz="4" w:space="0" w:color="auto"/>
              <w:right w:val="single" w:sz="4" w:space="0" w:color="auto"/>
            </w:tcBorders>
            <w:hideMark/>
          </w:tcPr>
          <w:p w14:paraId="31751CCB" w14:textId="77777777" w:rsidR="006D4076" w:rsidRDefault="006D4076" w:rsidP="002C4A1B">
            <w:pPr>
              <w:spacing w:before="120"/>
              <w:jc w:val="center"/>
              <w:rPr>
                <w:rFonts w:cs="Arial"/>
                <w:szCs w:val="20"/>
              </w:rPr>
            </w:pPr>
            <w:r>
              <w:rPr>
                <w:rFonts w:cs="Arial"/>
                <w:szCs w:val="20"/>
              </w:rPr>
              <w:t>Yukti A Valecha</w:t>
            </w:r>
          </w:p>
        </w:tc>
        <w:tc>
          <w:tcPr>
            <w:tcW w:w="45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4DE53E9" w14:textId="77777777" w:rsidR="006D4076" w:rsidRDefault="006D4076" w:rsidP="002C4A1B">
            <w:pPr>
              <w:spacing w:before="120"/>
              <w:jc w:val="center"/>
              <w:rPr>
                <w:rFonts w:cs="Arial"/>
                <w:szCs w:val="20"/>
              </w:rPr>
            </w:pPr>
            <w:r>
              <w:rPr>
                <w:rFonts w:cs="Arial"/>
                <w:szCs w:val="20"/>
              </w:rPr>
              <w:t xml:space="preserve">  Created new lab book as per revised course contents </w:t>
            </w:r>
          </w:p>
        </w:tc>
      </w:tr>
      <w:tr w:rsidR="006D4076" w14:paraId="05EF5157" w14:textId="77777777" w:rsidTr="002C4A1B">
        <w:tc>
          <w:tcPr>
            <w:tcW w:w="1260" w:type="dxa"/>
            <w:tcBorders>
              <w:top w:val="single" w:sz="4" w:space="0" w:color="auto"/>
              <w:left w:val="single" w:sz="4" w:space="0" w:color="auto"/>
              <w:bottom w:val="single" w:sz="4" w:space="0" w:color="auto"/>
              <w:right w:val="single" w:sz="4" w:space="0" w:color="auto"/>
            </w:tcBorders>
            <w:hideMark/>
          </w:tcPr>
          <w:p w14:paraId="6A55AD18" w14:textId="77777777" w:rsidR="006D4076" w:rsidRDefault="006D4076" w:rsidP="002C4A1B">
            <w:pPr>
              <w:spacing w:before="120"/>
              <w:jc w:val="center"/>
              <w:rPr>
                <w:rFonts w:cs="Arial"/>
                <w:szCs w:val="20"/>
              </w:rPr>
            </w:pPr>
          </w:p>
        </w:tc>
        <w:tc>
          <w:tcPr>
            <w:tcW w:w="1260" w:type="dxa"/>
            <w:tcBorders>
              <w:top w:val="single" w:sz="4" w:space="0" w:color="auto"/>
              <w:left w:val="single" w:sz="4" w:space="0" w:color="auto"/>
              <w:bottom w:val="single" w:sz="4" w:space="0" w:color="auto"/>
              <w:right w:val="single" w:sz="4" w:space="0" w:color="auto"/>
            </w:tcBorders>
            <w:hideMark/>
          </w:tcPr>
          <w:p w14:paraId="73DE52F9" w14:textId="77777777" w:rsidR="006D4076" w:rsidRDefault="006D4076" w:rsidP="002C4A1B">
            <w:pPr>
              <w:spacing w:before="120"/>
              <w:jc w:val="center"/>
              <w:rPr>
                <w:rFonts w:cs="Arial"/>
                <w:szCs w:val="20"/>
              </w:rPr>
            </w:pPr>
          </w:p>
        </w:tc>
        <w:tc>
          <w:tcPr>
            <w:tcW w:w="1260" w:type="dxa"/>
            <w:tcBorders>
              <w:top w:val="single" w:sz="4" w:space="0" w:color="auto"/>
              <w:left w:val="single" w:sz="4" w:space="0" w:color="auto"/>
              <w:bottom w:val="single" w:sz="4" w:space="0" w:color="auto"/>
              <w:right w:val="single" w:sz="4" w:space="0" w:color="auto"/>
            </w:tcBorders>
            <w:hideMark/>
          </w:tcPr>
          <w:p w14:paraId="332211D2" w14:textId="77777777" w:rsidR="006D4076" w:rsidRDefault="006D4076" w:rsidP="002C4A1B">
            <w:pPr>
              <w:spacing w:before="120"/>
              <w:jc w:val="center"/>
              <w:rPr>
                <w:rFonts w:cs="Arial"/>
                <w:szCs w:val="20"/>
              </w:rPr>
            </w:pPr>
          </w:p>
        </w:tc>
        <w:tc>
          <w:tcPr>
            <w:tcW w:w="45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126667" w14:textId="77777777" w:rsidR="006D4076" w:rsidRDefault="006D4076" w:rsidP="002C4A1B">
            <w:pPr>
              <w:spacing w:before="120"/>
              <w:jc w:val="center"/>
              <w:rPr>
                <w:rFonts w:cs="Arial"/>
                <w:szCs w:val="20"/>
              </w:rPr>
            </w:pPr>
          </w:p>
        </w:tc>
      </w:tr>
      <w:tr w:rsidR="006D4076" w14:paraId="59518F7F" w14:textId="77777777" w:rsidTr="002C4A1B">
        <w:tc>
          <w:tcPr>
            <w:tcW w:w="1260" w:type="dxa"/>
            <w:tcBorders>
              <w:top w:val="single" w:sz="4" w:space="0" w:color="auto"/>
              <w:left w:val="single" w:sz="4" w:space="0" w:color="auto"/>
              <w:bottom w:val="single" w:sz="4" w:space="0" w:color="auto"/>
              <w:right w:val="single" w:sz="4" w:space="0" w:color="auto"/>
            </w:tcBorders>
          </w:tcPr>
          <w:p w14:paraId="49103ADD" w14:textId="7405338A" w:rsidR="006D4076" w:rsidRDefault="00CB21DF" w:rsidP="002C4A1B">
            <w:pPr>
              <w:rPr>
                <w:rFonts w:cs="Arial"/>
                <w:szCs w:val="20"/>
              </w:rPr>
            </w:pPr>
            <w:r>
              <w:rPr>
                <w:rFonts w:cs="Arial"/>
                <w:szCs w:val="20"/>
              </w:rPr>
              <w:t>April 2018</w:t>
            </w:r>
          </w:p>
        </w:tc>
        <w:tc>
          <w:tcPr>
            <w:tcW w:w="1260" w:type="dxa"/>
            <w:tcBorders>
              <w:top w:val="single" w:sz="4" w:space="0" w:color="auto"/>
              <w:left w:val="single" w:sz="4" w:space="0" w:color="auto"/>
              <w:bottom w:val="single" w:sz="4" w:space="0" w:color="auto"/>
              <w:right w:val="single" w:sz="4" w:space="0" w:color="auto"/>
            </w:tcBorders>
          </w:tcPr>
          <w:p w14:paraId="0EAF1C56" w14:textId="3BD94B4C" w:rsidR="006D4076" w:rsidRDefault="00CB21DF" w:rsidP="002C4A1B">
            <w:pPr>
              <w:rPr>
                <w:rFonts w:cs="Arial"/>
                <w:szCs w:val="20"/>
              </w:rPr>
            </w:pPr>
            <w:r>
              <w:rPr>
                <w:rFonts w:cs="Arial"/>
                <w:szCs w:val="20"/>
              </w:rPr>
              <w:t>2.0</w:t>
            </w:r>
          </w:p>
        </w:tc>
        <w:tc>
          <w:tcPr>
            <w:tcW w:w="1260" w:type="dxa"/>
            <w:tcBorders>
              <w:top w:val="single" w:sz="4" w:space="0" w:color="auto"/>
              <w:left w:val="single" w:sz="4" w:space="0" w:color="auto"/>
              <w:bottom w:val="single" w:sz="4" w:space="0" w:color="auto"/>
              <w:right w:val="single" w:sz="4" w:space="0" w:color="auto"/>
            </w:tcBorders>
          </w:tcPr>
          <w:p w14:paraId="6EDEBFDE" w14:textId="09245AFD" w:rsidR="006D4076" w:rsidRDefault="00CB21DF" w:rsidP="002C4A1B">
            <w:pPr>
              <w:spacing w:before="120"/>
              <w:rPr>
                <w:rFonts w:cs="Arial"/>
                <w:szCs w:val="20"/>
              </w:rPr>
            </w:pPr>
            <w:r>
              <w:rPr>
                <w:rFonts w:cs="Arial"/>
                <w:szCs w:val="20"/>
              </w:rPr>
              <w:t>Anjulata</w:t>
            </w:r>
          </w:p>
        </w:tc>
        <w:tc>
          <w:tcPr>
            <w:tcW w:w="45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273A36D" w14:textId="05FD1552" w:rsidR="006D4076" w:rsidRDefault="00CB21DF" w:rsidP="002C4A1B">
            <w:pPr>
              <w:spacing w:before="120"/>
              <w:rPr>
                <w:rFonts w:cs="Arial"/>
                <w:szCs w:val="20"/>
              </w:rPr>
            </w:pPr>
            <w:r>
              <w:rPr>
                <w:rFonts w:cs="Arial"/>
                <w:szCs w:val="20"/>
              </w:rPr>
              <w:t>Modified the lab book as per revised course contents</w:t>
            </w:r>
          </w:p>
        </w:tc>
      </w:tr>
      <w:tr w:rsidR="006D4076" w14:paraId="669A1ACA" w14:textId="77777777" w:rsidTr="002C4A1B">
        <w:tc>
          <w:tcPr>
            <w:tcW w:w="1260" w:type="dxa"/>
            <w:tcBorders>
              <w:top w:val="single" w:sz="4" w:space="0" w:color="auto"/>
              <w:left w:val="single" w:sz="4" w:space="0" w:color="auto"/>
              <w:bottom w:val="single" w:sz="4" w:space="0" w:color="auto"/>
              <w:right w:val="single" w:sz="4" w:space="0" w:color="auto"/>
            </w:tcBorders>
          </w:tcPr>
          <w:p w14:paraId="28FAE191" w14:textId="77777777" w:rsidR="006D4076" w:rsidRDefault="006D4076" w:rsidP="002C4A1B">
            <w:pPr>
              <w:rPr>
                <w:rFonts w:cs="Arial"/>
                <w:szCs w:val="20"/>
              </w:rPr>
            </w:pPr>
          </w:p>
        </w:tc>
        <w:tc>
          <w:tcPr>
            <w:tcW w:w="1260" w:type="dxa"/>
            <w:tcBorders>
              <w:top w:val="single" w:sz="4" w:space="0" w:color="auto"/>
              <w:left w:val="single" w:sz="4" w:space="0" w:color="auto"/>
              <w:bottom w:val="single" w:sz="4" w:space="0" w:color="auto"/>
              <w:right w:val="single" w:sz="4" w:space="0" w:color="auto"/>
            </w:tcBorders>
          </w:tcPr>
          <w:p w14:paraId="3BAC36C4" w14:textId="77777777" w:rsidR="006D4076" w:rsidRDefault="006D4076" w:rsidP="002C4A1B">
            <w:pPr>
              <w:rPr>
                <w:rFonts w:cs="Arial"/>
                <w:szCs w:val="20"/>
              </w:rPr>
            </w:pPr>
          </w:p>
        </w:tc>
        <w:tc>
          <w:tcPr>
            <w:tcW w:w="1260" w:type="dxa"/>
            <w:tcBorders>
              <w:top w:val="single" w:sz="4" w:space="0" w:color="auto"/>
              <w:left w:val="single" w:sz="4" w:space="0" w:color="auto"/>
              <w:bottom w:val="single" w:sz="4" w:space="0" w:color="auto"/>
              <w:right w:val="single" w:sz="4" w:space="0" w:color="auto"/>
            </w:tcBorders>
          </w:tcPr>
          <w:p w14:paraId="58BDD4CB" w14:textId="77777777" w:rsidR="006D4076" w:rsidRDefault="006D4076" w:rsidP="002C4A1B">
            <w:pPr>
              <w:spacing w:before="120"/>
              <w:rPr>
                <w:rFonts w:cs="Arial"/>
                <w:szCs w:val="20"/>
              </w:rPr>
            </w:pPr>
          </w:p>
        </w:tc>
        <w:tc>
          <w:tcPr>
            <w:tcW w:w="45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599568D" w14:textId="77777777" w:rsidR="006D4076" w:rsidRDefault="006D4076" w:rsidP="002C4A1B">
            <w:pPr>
              <w:spacing w:before="120"/>
              <w:rPr>
                <w:rFonts w:cs="Arial"/>
                <w:szCs w:val="20"/>
              </w:rPr>
            </w:pPr>
          </w:p>
        </w:tc>
      </w:tr>
    </w:tbl>
    <w:p w14:paraId="4102A0BB" w14:textId="77777777" w:rsidR="006D4076" w:rsidRDefault="006D4076" w:rsidP="00A2727F">
      <w:pPr>
        <w:pStyle w:val="DocTitle"/>
        <w:jc w:val="left"/>
      </w:pPr>
    </w:p>
    <w:p w14:paraId="1CDD0E9C" w14:textId="77777777" w:rsidR="00FA06E7" w:rsidRDefault="00FA06E7" w:rsidP="00A2727F">
      <w:pPr>
        <w:pStyle w:val="DocTitle"/>
        <w:jc w:val="left"/>
      </w:pPr>
    </w:p>
    <w:p w14:paraId="678646FE" w14:textId="77777777" w:rsidR="00FA06E7" w:rsidRDefault="00FA06E7" w:rsidP="00A2727F">
      <w:pPr>
        <w:pStyle w:val="DocTitle"/>
        <w:jc w:val="left"/>
      </w:pPr>
    </w:p>
    <w:p w14:paraId="255E73B0" w14:textId="77777777" w:rsidR="00FA06E7" w:rsidRDefault="00FA06E7" w:rsidP="00A2727F">
      <w:pPr>
        <w:pStyle w:val="DocTitle"/>
        <w:jc w:val="left"/>
      </w:pPr>
    </w:p>
    <w:p w14:paraId="3388F29E" w14:textId="77777777" w:rsidR="00FA06E7" w:rsidRDefault="00FA06E7" w:rsidP="00A2727F">
      <w:pPr>
        <w:pStyle w:val="DocTitle"/>
        <w:jc w:val="left"/>
      </w:pPr>
    </w:p>
    <w:p w14:paraId="27D05C69" w14:textId="77777777" w:rsidR="00FA06E7" w:rsidRDefault="00FA06E7" w:rsidP="00A2727F">
      <w:pPr>
        <w:pStyle w:val="DocTitle"/>
        <w:jc w:val="left"/>
      </w:pPr>
    </w:p>
    <w:p w14:paraId="7F75E6C8" w14:textId="77777777" w:rsidR="00FA06E7" w:rsidRDefault="00FA06E7" w:rsidP="00A2727F">
      <w:pPr>
        <w:pStyle w:val="DocTitle"/>
        <w:jc w:val="left"/>
      </w:pPr>
    </w:p>
    <w:p w14:paraId="69238129" w14:textId="77777777" w:rsidR="00FA06E7" w:rsidRDefault="00FA06E7" w:rsidP="00A2727F">
      <w:pPr>
        <w:pStyle w:val="DocTitle"/>
        <w:jc w:val="left"/>
      </w:pPr>
    </w:p>
    <w:p w14:paraId="121F0180" w14:textId="77777777" w:rsidR="00FA06E7" w:rsidRDefault="00FA06E7" w:rsidP="00A2727F">
      <w:pPr>
        <w:pStyle w:val="DocTitle"/>
        <w:jc w:val="left"/>
      </w:pPr>
    </w:p>
    <w:p w14:paraId="4A894BCA" w14:textId="77777777" w:rsidR="00FA06E7" w:rsidRDefault="00FA06E7" w:rsidP="00A2727F">
      <w:pPr>
        <w:pStyle w:val="DocTitle"/>
        <w:jc w:val="left"/>
      </w:pPr>
    </w:p>
    <w:p w14:paraId="102D5861" w14:textId="77777777" w:rsidR="00FA06E7" w:rsidRDefault="00FA06E7" w:rsidP="00A2727F">
      <w:pPr>
        <w:pStyle w:val="DocTitle"/>
        <w:jc w:val="left"/>
      </w:pPr>
    </w:p>
    <w:p w14:paraId="36A44C78" w14:textId="77777777" w:rsidR="00FA06E7" w:rsidRDefault="00FA06E7" w:rsidP="00A2727F">
      <w:pPr>
        <w:pStyle w:val="DocTitle"/>
        <w:jc w:val="left"/>
      </w:pPr>
    </w:p>
    <w:p w14:paraId="58165928" w14:textId="77777777" w:rsidR="00FA06E7" w:rsidRDefault="00FA06E7">
      <w:pPr>
        <w:rPr>
          <w:rFonts w:eastAsia="Arial Unicode MS" w:cs="Helvetica"/>
          <w:b/>
          <w:color w:val="ED771A"/>
          <w:kern w:val="36"/>
          <w:sz w:val="36"/>
          <w:szCs w:val="28"/>
        </w:rPr>
      </w:pPr>
      <w:r>
        <w:br w:type="page"/>
      </w:r>
    </w:p>
    <w:p w14:paraId="6C672AE5" w14:textId="77777777" w:rsidR="00466116" w:rsidRPr="0095388B" w:rsidRDefault="005352E3" w:rsidP="00A2727F">
      <w:pPr>
        <w:pStyle w:val="DocTitle"/>
        <w:jc w:val="left"/>
      </w:pPr>
      <w:r w:rsidRPr="0095388B">
        <w:lastRenderedPageBreak/>
        <w:t>Table of Contents</w:t>
      </w:r>
      <w:bookmarkEnd w:id="0"/>
      <w:bookmarkEnd w:id="1"/>
      <w:bookmarkEnd w:id="2"/>
      <w:bookmarkEnd w:id="3"/>
      <w:bookmarkEnd w:id="4"/>
      <w:bookmarkEnd w:id="5"/>
      <w:bookmarkEnd w:id="6"/>
      <w:bookmarkEnd w:id="7"/>
      <w:bookmarkEnd w:id="8"/>
    </w:p>
    <w:p w14:paraId="5C06A039" w14:textId="77777777" w:rsidR="00A15EF5" w:rsidRDefault="00F72936">
      <w:pPr>
        <w:pStyle w:val="TOC1"/>
        <w:rPr>
          <w:rFonts w:asciiTheme="minorHAnsi" w:eastAsiaTheme="minorEastAsia" w:hAnsiTheme="minorHAnsi" w:cstheme="minorBidi"/>
          <w:i w:val="0"/>
          <w:noProof/>
          <w:sz w:val="22"/>
          <w:szCs w:val="22"/>
        </w:rPr>
      </w:pPr>
      <w:r>
        <w:rPr>
          <w:rFonts w:ascii="Candara" w:hAnsi="Candara" w:cs="Arial"/>
          <w:b/>
          <w:i w:val="0"/>
        </w:rPr>
        <w:fldChar w:fldCharType="begin"/>
      </w:r>
      <w:r>
        <w:rPr>
          <w:rFonts w:ascii="Candara" w:hAnsi="Candara" w:cs="Arial"/>
          <w:b/>
          <w:i w:val="0"/>
        </w:rPr>
        <w:instrText xml:space="preserve"> TOC \o "1-3" \h \z \u </w:instrText>
      </w:r>
      <w:r>
        <w:rPr>
          <w:rFonts w:ascii="Candara" w:hAnsi="Candara" w:cs="Arial"/>
          <w:b/>
          <w:i w:val="0"/>
        </w:rPr>
        <w:fldChar w:fldCharType="separate"/>
      </w:r>
      <w:hyperlink w:anchor="_Toc510986659" w:history="1">
        <w:r w:rsidR="00A15EF5" w:rsidRPr="004C15CF">
          <w:rPr>
            <w:rStyle w:val="Hyperlink"/>
            <w:noProof/>
          </w:rPr>
          <w:t>Getting Started</w:t>
        </w:r>
        <w:r w:rsidR="00A15EF5">
          <w:rPr>
            <w:noProof/>
            <w:webHidden/>
          </w:rPr>
          <w:tab/>
        </w:r>
        <w:r w:rsidR="00A15EF5">
          <w:rPr>
            <w:noProof/>
            <w:webHidden/>
          </w:rPr>
          <w:fldChar w:fldCharType="begin"/>
        </w:r>
        <w:r w:rsidR="00A15EF5">
          <w:rPr>
            <w:noProof/>
            <w:webHidden/>
          </w:rPr>
          <w:instrText xml:space="preserve"> PAGEREF _Toc510986659 \h </w:instrText>
        </w:r>
        <w:r w:rsidR="00A15EF5">
          <w:rPr>
            <w:noProof/>
            <w:webHidden/>
          </w:rPr>
        </w:r>
        <w:r w:rsidR="00A15EF5">
          <w:rPr>
            <w:noProof/>
            <w:webHidden/>
          </w:rPr>
          <w:fldChar w:fldCharType="separate"/>
        </w:r>
        <w:r w:rsidR="00A15EF5">
          <w:rPr>
            <w:noProof/>
            <w:webHidden/>
          </w:rPr>
          <w:t>4</w:t>
        </w:r>
        <w:r w:rsidR="00A15EF5">
          <w:rPr>
            <w:noProof/>
            <w:webHidden/>
          </w:rPr>
          <w:fldChar w:fldCharType="end"/>
        </w:r>
      </w:hyperlink>
    </w:p>
    <w:p w14:paraId="053D9496" w14:textId="77777777" w:rsidR="00A15EF5" w:rsidRDefault="00A15EF5">
      <w:pPr>
        <w:pStyle w:val="TOC2"/>
        <w:tabs>
          <w:tab w:val="right" w:leader="dot" w:pos="8630"/>
        </w:tabs>
        <w:rPr>
          <w:rFonts w:asciiTheme="minorHAnsi" w:eastAsiaTheme="minorEastAsia" w:hAnsiTheme="minorHAnsi" w:cstheme="minorBidi"/>
          <w:i w:val="0"/>
          <w:noProof/>
          <w:sz w:val="22"/>
          <w:szCs w:val="22"/>
        </w:rPr>
      </w:pPr>
      <w:hyperlink w:anchor="_Toc510986660" w:history="1">
        <w:r w:rsidRPr="004C15CF">
          <w:rPr>
            <w:rStyle w:val="Hyperlink"/>
            <w:noProof/>
          </w:rPr>
          <w:t>Overview</w:t>
        </w:r>
        <w:r>
          <w:rPr>
            <w:noProof/>
            <w:webHidden/>
          </w:rPr>
          <w:tab/>
        </w:r>
        <w:r>
          <w:rPr>
            <w:noProof/>
            <w:webHidden/>
          </w:rPr>
          <w:fldChar w:fldCharType="begin"/>
        </w:r>
        <w:r>
          <w:rPr>
            <w:noProof/>
            <w:webHidden/>
          </w:rPr>
          <w:instrText xml:space="preserve"> PAGEREF _Toc510986660 \h </w:instrText>
        </w:r>
        <w:r>
          <w:rPr>
            <w:noProof/>
            <w:webHidden/>
          </w:rPr>
        </w:r>
        <w:r>
          <w:rPr>
            <w:noProof/>
            <w:webHidden/>
          </w:rPr>
          <w:fldChar w:fldCharType="separate"/>
        </w:r>
        <w:r>
          <w:rPr>
            <w:noProof/>
            <w:webHidden/>
          </w:rPr>
          <w:t>4</w:t>
        </w:r>
        <w:r>
          <w:rPr>
            <w:noProof/>
            <w:webHidden/>
          </w:rPr>
          <w:fldChar w:fldCharType="end"/>
        </w:r>
      </w:hyperlink>
    </w:p>
    <w:p w14:paraId="2679E4DB" w14:textId="77777777" w:rsidR="00A15EF5" w:rsidRDefault="00A15EF5">
      <w:pPr>
        <w:pStyle w:val="TOC2"/>
        <w:tabs>
          <w:tab w:val="right" w:leader="dot" w:pos="8630"/>
        </w:tabs>
        <w:rPr>
          <w:rFonts w:asciiTheme="minorHAnsi" w:eastAsiaTheme="minorEastAsia" w:hAnsiTheme="minorHAnsi" w:cstheme="minorBidi"/>
          <w:i w:val="0"/>
          <w:noProof/>
          <w:sz w:val="22"/>
          <w:szCs w:val="22"/>
        </w:rPr>
      </w:pPr>
      <w:hyperlink w:anchor="_Toc510986661" w:history="1">
        <w:r w:rsidRPr="004C15CF">
          <w:rPr>
            <w:rStyle w:val="Hyperlink"/>
            <w:noProof/>
          </w:rPr>
          <w:t>Setup Checklist for Web Services 2.0</w:t>
        </w:r>
        <w:r>
          <w:rPr>
            <w:noProof/>
            <w:webHidden/>
          </w:rPr>
          <w:tab/>
        </w:r>
        <w:r>
          <w:rPr>
            <w:noProof/>
            <w:webHidden/>
          </w:rPr>
          <w:fldChar w:fldCharType="begin"/>
        </w:r>
        <w:r>
          <w:rPr>
            <w:noProof/>
            <w:webHidden/>
          </w:rPr>
          <w:instrText xml:space="preserve"> PAGEREF _Toc510986661 \h </w:instrText>
        </w:r>
        <w:r>
          <w:rPr>
            <w:noProof/>
            <w:webHidden/>
          </w:rPr>
        </w:r>
        <w:r>
          <w:rPr>
            <w:noProof/>
            <w:webHidden/>
          </w:rPr>
          <w:fldChar w:fldCharType="separate"/>
        </w:r>
        <w:r>
          <w:rPr>
            <w:noProof/>
            <w:webHidden/>
          </w:rPr>
          <w:t>4</w:t>
        </w:r>
        <w:r>
          <w:rPr>
            <w:noProof/>
            <w:webHidden/>
          </w:rPr>
          <w:fldChar w:fldCharType="end"/>
        </w:r>
      </w:hyperlink>
    </w:p>
    <w:p w14:paraId="2D4D7F66" w14:textId="77777777" w:rsidR="00A15EF5" w:rsidRDefault="00A15EF5">
      <w:pPr>
        <w:pStyle w:val="TOC2"/>
        <w:tabs>
          <w:tab w:val="right" w:leader="dot" w:pos="8630"/>
        </w:tabs>
        <w:rPr>
          <w:rFonts w:asciiTheme="minorHAnsi" w:eastAsiaTheme="minorEastAsia" w:hAnsiTheme="minorHAnsi" w:cstheme="minorBidi"/>
          <w:i w:val="0"/>
          <w:noProof/>
          <w:sz w:val="22"/>
          <w:szCs w:val="22"/>
        </w:rPr>
      </w:pPr>
      <w:hyperlink w:anchor="_Toc510986662" w:history="1">
        <w:r w:rsidRPr="004C15CF">
          <w:rPr>
            <w:rStyle w:val="Hyperlink"/>
            <w:noProof/>
          </w:rPr>
          <w:t>Instructions</w:t>
        </w:r>
        <w:r>
          <w:rPr>
            <w:noProof/>
            <w:webHidden/>
          </w:rPr>
          <w:tab/>
        </w:r>
        <w:r>
          <w:rPr>
            <w:noProof/>
            <w:webHidden/>
          </w:rPr>
          <w:fldChar w:fldCharType="begin"/>
        </w:r>
        <w:r>
          <w:rPr>
            <w:noProof/>
            <w:webHidden/>
          </w:rPr>
          <w:instrText xml:space="preserve"> PAGEREF _Toc510986662 \h </w:instrText>
        </w:r>
        <w:r>
          <w:rPr>
            <w:noProof/>
            <w:webHidden/>
          </w:rPr>
        </w:r>
        <w:r>
          <w:rPr>
            <w:noProof/>
            <w:webHidden/>
          </w:rPr>
          <w:fldChar w:fldCharType="separate"/>
        </w:r>
        <w:r>
          <w:rPr>
            <w:noProof/>
            <w:webHidden/>
          </w:rPr>
          <w:t>4</w:t>
        </w:r>
        <w:r>
          <w:rPr>
            <w:noProof/>
            <w:webHidden/>
          </w:rPr>
          <w:fldChar w:fldCharType="end"/>
        </w:r>
      </w:hyperlink>
    </w:p>
    <w:p w14:paraId="111D3DBB" w14:textId="77777777" w:rsidR="00A15EF5" w:rsidRDefault="00A15EF5">
      <w:pPr>
        <w:pStyle w:val="TOC1"/>
        <w:tabs>
          <w:tab w:val="left" w:pos="1540"/>
        </w:tabs>
        <w:rPr>
          <w:rFonts w:asciiTheme="minorHAnsi" w:eastAsiaTheme="minorEastAsia" w:hAnsiTheme="minorHAnsi" w:cstheme="minorBidi"/>
          <w:i w:val="0"/>
          <w:noProof/>
          <w:sz w:val="22"/>
          <w:szCs w:val="22"/>
        </w:rPr>
      </w:pPr>
      <w:hyperlink w:anchor="_Toc510986663" w:history="1">
        <w:r w:rsidRPr="004C15CF">
          <w:rPr>
            <w:rStyle w:val="Hyperlink"/>
            <w:rFonts w:cs="Arial"/>
            <w:noProof/>
          </w:rPr>
          <w:t>Lab 1.</w:t>
        </w:r>
        <w:r>
          <w:rPr>
            <w:rFonts w:asciiTheme="minorHAnsi" w:eastAsiaTheme="minorEastAsia" w:hAnsiTheme="minorHAnsi" w:cstheme="minorBidi"/>
            <w:i w:val="0"/>
            <w:noProof/>
            <w:sz w:val="22"/>
            <w:szCs w:val="22"/>
          </w:rPr>
          <w:tab/>
        </w:r>
        <w:r w:rsidRPr="004C15CF">
          <w:rPr>
            <w:rStyle w:val="Hyperlink"/>
            <w:noProof/>
          </w:rPr>
          <w:t>Web Services (JAX-WS)</w:t>
        </w:r>
        <w:r>
          <w:rPr>
            <w:noProof/>
            <w:webHidden/>
          </w:rPr>
          <w:tab/>
        </w:r>
        <w:r>
          <w:rPr>
            <w:noProof/>
            <w:webHidden/>
          </w:rPr>
          <w:fldChar w:fldCharType="begin"/>
        </w:r>
        <w:r>
          <w:rPr>
            <w:noProof/>
            <w:webHidden/>
          </w:rPr>
          <w:instrText xml:space="preserve"> PAGEREF _Toc510986663 \h </w:instrText>
        </w:r>
        <w:r>
          <w:rPr>
            <w:noProof/>
            <w:webHidden/>
          </w:rPr>
        </w:r>
        <w:r>
          <w:rPr>
            <w:noProof/>
            <w:webHidden/>
          </w:rPr>
          <w:fldChar w:fldCharType="separate"/>
        </w:r>
        <w:r>
          <w:rPr>
            <w:noProof/>
            <w:webHidden/>
          </w:rPr>
          <w:t>5</w:t>
        </w:r>
        <w:r>
          <w:rPr>
            <w:noProof/>
            <w:webHidden/>
          </w:rPr>
          <w:fldChar w:fldCharType="end"/>
        </w:r>
      </w:hyperlink>
    </w:p>
    <w:p w14:paraId="29D5E1F6" w14:textId="77777777" w:rsidR="00A15EF5" w:rsidRDefault="00A15EF5">
      <w:pPr>
        <w:pStyle w:val="TOC1"/>
        <w:tabs>
          <w:tab w:val="left" w:pos="1540"/>
        </w:tabs>
        <w:rPr>
          <w:rFonts w:asciiTheme="minorHAnsi" w:eastAsiaTheme="minorEastAsia" w:hAnsiTheme="minorHAnsi" w:cstheme="minorBidi"/>
          <w:i w:val="0"/>
          <w:noProof/>
          <w:sz w:val="22"/>
          <w:szCs w:val="22"/>
        </w:rPr>
      </w:pPr>
      <w:hyperlink w:anchor="_Toc510986664" w:history="1">
        <w:r w:rsidRPr="004C15CF">
          <w:rPr>
            <w:rStyle w:val="Hyperlink"/>
            <w:rFonts w:cs="Arial"/>
            <w:noProof/>
          </w:rPr>
          <w:t>Lab 2.</w:t>
        </w:r>
        <w:r>
          <w:rPr>
            <w:rFonts w:asciiTheme="minorHAnsi" w:eastAsiaTheme="minorEastAsia" w:hAnsiTheme="minorHAnsi" w:cstheme="minorBidi"/>
            <w:i w:val="0"/>
            <w:noProof/>
            <w:sz w:val="22"/>
            <w:szCs w:val="22"/>
          </w:rPr>
          <w:tab/>
        </w:r>
        <w:r w:rsidRPr="004C15CF">
          <w:rPr>
            <w:rStyle w:val="Hyperlink"/>
            <w:noProof/>
          </w:rPr>
          <w:t>Web Services (JAX-RS) and Spring REST</w:t>
        </w:r>
        <w:r>
          <w:rPr>
            <w:noProof/>
            <w:webHidden/>
          </w:rPr>
          <w:tab/>
        </w:r>
        <w:r>
          <w:rPr>
            <w:noProof/>
            <w:webHidden/>
          </w:rPr>
          <w:fldChar w:fldCharType="begin"/>
        </w:r>
        <w:r>
          <w:rPr>
            <w:noProof/>
            <w:webHidden/>
          </w:rPr>
          <w:instrText xml:space="preserve"> PAGEREF _Toc510986664 \h </w:instrText>
        </w:r>
        <w:r>
          <w:rPr>
            <w:noProof/>
            <w:webHidden/>
          </w:rPr>
        </w:r>
        <w:r>
          <w:rPr>
            <w:noProof/>
            <w:webHidden/>
          </w:rPr>
          <w:fldChar w:fldCharType="separate"/>
        </w:r>
        <w:r>
          <w:rPr>
            <w:noProof/>
            <w:webHidden/>
          </w:rPr>
          <w:t>6</w:t>
        </w:r>
        <w:r>
          <w:rPr>
            <w:noProof/>
            <w:webHidden/>
          </w:rPr>
          <w:fldChar w:fldCharType="end"/>
        </w:r>
      </w:hyperlink>
    </w:p>
    <w:p w14:paraId="0D4A6899" w14:textId="77777777" w:rsidR="00A15EF5" w:rsidRDefault="00A15EF5">
      <w:pPr>
        <w:pStyle w:val="TOC1"/>
        <w:tabs>
          <w:tab w:val="left" w:pos="1540"/>
        </w:tabs>
        <w:rPr>
          <w:rFonts w:asciiTheme="minorHAnsi" w:eastAsiaTheme="minorEastAsia" w:hAnsiTheme="minorHAnsi" w:cstheme="minorBidi"/>
          <w:i w:val="0"/>
          <w:noProof/>
          <w:sz w:val="22"/>
          <w:szCs w:val="22"/>
        </w:rPr>
      </w:pPr>
      <w:hyperlink w:anchor="_Toc510986665" w:history="1">
        <w:r w:rsidRPr="004C15CF">
          <w:rPr>
            <w:rStyle w:val="Hyperlink"/>
            <w:rFonts w:cs="Arial"/>
            <w:noProof/>
          </w:rPr>
          <w:t>Lab 3.</w:t>
        </w:r>
        <w:r>
          <w:rPr>
            <w:rFonts w:asciiTheme="minorHAnsi" w:eastAsiaTheme="minorEastAsia" w:hAnsiTheme="minorHAnsi" w:cstheme="minorBidi"/>
            <w:i w:val="0"/>
            <w:noProof/>
            <w:sz w:val="22"/>
            <w:szCs w:val="22"/>
          </w:rPr>
          <w:tab/>
        </w:r>
        <w:r w:rsidRPr="004C15CF">
          <w:rPr>
            <w:rStyle w:val="Hyperlink"/>
            <w:noProof/>
          </w:rPr>
          <w:t>Spring RES</w:t>
        </w:r>
        <w:r w:rsidRPr="004C15CF">
          <w:rPr>
            <w:rStyle w:val="Hyperlink"/>
            <w:noProof/>
          </w:rPr>
          <w:t>T</w:t>
        </w:r>
        <w:r w:rsidRPr="004C15CF">
          <w:rPr>
            <w:rStyle w:val="Hyperlink"/>
            <w:noProof/>
          </w:rPr>
          <w:t>: Exception Handling, Versioning and Pagination</w:t>
        </w:r>
        <w:r>
          <w:rPr>
            <w:noProof/>
            <w:webHidden/>
          </w:rPr>
          <w:tab/>
        </w:r>
        <w:r>
          <w:rPr>
            <w:noProof/>
            <w:webHidden/>
          </w:rPr>
          <w:fldChar w:fldCharType="begin"/>
        </w:r>
        <w:r>
          <w:rPr>
            <w:noProof/>
            <w:webHidden/>
          </w:rPr>
          <w:instrText xml:space="preserve"> PAGEREF _Toc510986665 \h </w:instrText>
        </w:r>
        <w:r>
          <w:rPr>
            <w:noProof/>
            <w:webHidden/>
          </w:rPr>
        </w:r>
        <w:r>
          <w:rPr>
            <w:noProof/>
            <w:webHidden/>
          </w:rPr>
          <w:fldChar w:fldCharType="separate"/>
        </w:r>
        <w:r>
          <w:rPr>
            <w:noProof/>
            <w:webHidden/>
          </w:rPr>
          <w:t>8</w:t>
        </w:r>
        <w:r>
          <w:rPr>
            <w:noProof/>
            <w:webHidden/>
          </w:rPr>
          <w:fldChar w:fldCharType="end"/>
        </w:r>
      </w:hyperlink>
    </w:p>
    <w:p w14:paraId="7A9B5AF8" w14:textId="77777777" w:rsidR="00A15EF5" w:rsidRDefault="00A15EF5">
      <w:pPr>
        <w:pStyle w:val="TOC1"/>
        <w:rPr>
          <w:rFonts w:asciiTheme="minorHAnsi" w:eastAsiaTheme="minorEastAsia" w:hAnsiTheme="minorHAnsi" w:cstheme="minorBidi"/>
          <w:i w:val="0"/>
          <w:noProof/>
          <w:sz w:val="22"/>
          <w:szCs w:val="22"/>
        </w:rPr>
      </w:pPr>
      <w:hyperlink w:anchor="_Toc510986666" w:history="1">
        <w:r w:rsidRPr="004C15CF">
          <w:rPr>
            <w:rStyle w:val="Hyperlink"/>
            <w:noProof/>
          </w:rPr>
          <w:t>Appendices</w:t>
        </w:r>
        <w:r>
          <w:rPr>
            <w:noProof/>
            <w:webHidden/>
          </w:rPr>
          <w:tab/>
        </w:r>
        <w:r>
          <w:rPr>
            <w:noProof/>
            <w:webHidden/>
          </w:rPr>
          <w:fldChar w:fldCharType="begin"/>
        </w:r>
        <w:r>
          <w:rPr>
            <w:noProof/>
            <w:webHidden/>
          </w:rPr>
          <w:instrText xml:space="preserve"> PAGEREF _Toc510986666 \h </w:instrText>
        </w:r>
        <w:r>
          <w:rPr>
            <w:noProof/>
            <w:webHidden/>
          </w:rPr>
        </w:r>
        <w:r>
          <w:rPr>
            <w:noProof/>
            <w:webHidden/>
          </w:rPr>
          <w:fldChar w:fldCharType="separate"/>
        </w:r>
        <w:r>
          <w:rPr>
            <w:noProof/>
            <w:webHidden/>
          </w:rPr>
          <w:t>9</w:t>
        </w:r>
        <w:r>
          <w:rPr>
            <w:noProof/>
            <w:webHidden/>
          </w:rPr>
          <w:fldChar w:fldCharType="end"/>
        </w:r>
      </w:hyperlink>
    </w:p>
    <w:p w14:paraId="34FDCE6F" w14:textId="77777777" w:rsidR="00A15EF5" w:rsidRDefault="00A15EF5">
      <w:pPr>
        <w:pStyle w:val="TOC2"/>
        <w:tabs>
          <w:tab w:val="right" w:leader="dot" w:pos="8630"/>
        </w:tabs>
        <w:rPr>
          <w:rFonts w:asciiTheme="minorHAnsi" w:eastAsiaTheme="minorEastAsia" w:hAnsiTheme="minorHAnsi" w:cstheme="minorBidi"/>
          <w:i w:val="0"/>
          <w:noProof/>
          <w:sz w:val="22"/>
          <w:szCs w:val="22"/>
        </w:rPr>
      </w:pPr>
      <w:hyperlink w:anchor="_Toc510986667" w:history="1">
        <w:r w:rsidRPr="004C15CF">
          <w:rPr>
            <w:rStyle w:val="Hyperlink"/>
            <w:noProof/>
          </w:rPr>
          <w:t>Appendix A: Naming Conventions</w:t>
        </w:r>
        <w:r>
          <w:rPr>
            <w:noProof/>
            <w:webHidden/>
          </w:rPr>
          <w:tab/>
        </w:r>
        <w:r>
          <w:rPr>
            <w:noProof/>
            <w:webHidden/>
          </w:rPr>
          <w:fldChar w:fldCharType="begin"/>
        </w:r>
        <w:r>
          <w:rPr>
            <w:noProof/>
            <w:webHidden/>
          </w:rPr>
          <w:instrText xml:space="preserve"> PAGEREF _Toc510986667 \h </w:instrText>
        </w:r>
        <w:r>
          <w:rPr>
            <w:noProof/>
            <w:webHidden/>
          </w:rPr>
        </w:r>
        <w:r>
          <w:rPr>
            <w:noProof/>
            <w:webHidden/>
          </w:rPr>
          <w:fldChar w:fldCharType="separate"/>
        </w:r>
        <w:r>
          <w:rPr>
            <w:noProof/>
            <w:webHidden/>
          </w:rPr>
          <w:t>9</w:t>
        </w:r>
        <w:r>
          <w:rPr>
            <w:noProof/>
            <w:webHidden/>
          </w:rPr>
          <w:fldChar w:fldCharType="end"/>
        </w:r>
      </w:hyperlink>
    </w:p>
    <w:p w14:paraId="07E5595C" w14:textId="77777777" w:rsidR="00A15EF5" w:rsidRDefault="00A15EF5">
      <w:pPr>
        <w:pStyle w:val="TOC2"/>
        <w:tabs>
          <w:tab w:val="right" w:leader="dot" w:pos="8630"/>
        </w:tabs>
        <w:rPr>
          <w:rFonts w:asciiTheme="minorHAnsi" w:eastAsiaTheme="minorEastAsia" w:hAnsiTheme="minorHAnsi" w:cstheme="minorBidi"/>
          <w:i w:val="0"/>
          <w:noProof/>
          <w:sz w:val="22"/>
          <w:szCs w:val="22"/>
        </w:rPr>
      </w:pPr>
      <w:hyperlink w:anchor="_Toc510986668" w:history="1">
        <w:r w:rsidRPr="004C15CF">
          <w:rPr>
            <w:rStyle w:val="Hyperlink"/>
            <w:noProof/>
          </w:rPr>
          <w:t>Appendix B: Table of Figures</w:t>
        </w:r>
        <w:r>
          <w:rPr>
            <w:noProof/>
            <w:webHidden/>
          </w:rPr>
          <w:tab/>
        </w:r>
        <w:r>
          <w:rPr>
            <w:noProof/>
            <w:webHidden/>
          </w:rPr>
          <w:fldChar w:fldCharType="begin"/>
        </w:r>
        <w:r>
          <w:rPr>
            <w:noProof/>
            <w:webHidden/>
          </w:rPr>
          <w:instrText xml:space="preserve"> PAGEREF _Toc510986668 \h </w:instrText>
        </w:r>
        <w:r>
          <w:rPr>
            <w:noProof/>
            <w:webHidden/>
          </w:rPr>
        </w:r>
        <w:r>
          <w:rPr>
            <w:noProof/>
            <w:webHidden/>
          </w:rPr>
          <w:fldChar w:fldCharType="separate"/>
        </w:r>
        <w:r>
          <w:rPr>
            <w:noProof/>
            <w:webHidden/>
          </w:rPr>
          <w:t>10</w:t>
        </w:r>
        <w:r>
          <w:rPr>
            <w:noProof/>
            <w:webHidden/>
          </w:rPr>
          <w:fldChar w:fldCharType="end"/>
        </w:r>
      </w:hyperlink>
    </w:p>
    <w:p w14:paraId="76339AAB" w14:textId="77777777" w:rsidR="00C34722" w:rsidRPr="0095388B" w:rsidRDefault="00F72936">
      <w:pPr>
        <w:rPr>
          <w:rFonts w:ascii="Candara" w:hAnsi="Candara" w:cs="Arial"/>
        </w:rPr>
      </w:pPr>
      <w:r>
        <w:rPr>
          <w:rFonts w:ascii="Candara" w:hAnsi="Candara" w:cs="Arial"/>
          <w:b/>
          <w:i/>
        </w:rPr>
        <w:fldChar w:fldCharType="end"/>
      </w:r>
    </w:p>
    <w:p w14:paraId="34C19326" w14:textId="77777777" w:rsidR="00B915C9" w:rsidRPr="0095388B" w:rsidRDefault="00B915C9" w:rsidP="00EB009B">
      <w:pPr>
        <w:rPr>
          <w:rFonts w:ascii="Candara" w:hAnsi="Candara" w:cs="Arial"/>
        </w:rPr>
      </w:pPr>
    </w:p>
    <w:p w14:paraId="0136EA8E" w14:textId="77777777" w:rsidR="00B915C9" w:rsidRPr="0095388B" w:rsidRDefault="00B915C9" w:rsidP="00EB009B">
      <w:pPr>
        <w:rPr>
          <w:rFonts w:ascii="Candara" w:hAnsi="Candara" w:cs="Arial"/>
        </w:rPr>
      </w:pPr>
    </w:p>
    <w:p w14:paraId="32D10395" w14:textId="77777777" w:rsidR="00B915C9" w:rsidRPr="0095388B" w:rsidRDefault="00B915C9" w:rsidP="00EB009B">
      <w:pPr>
        <w:rPr>
          <w:rFonts w:ascii="Candara" w:hAnsi="Candara" w:cs="Arial"/>
        </w:rPr>
      </w:pPr>
    </w:p>
    <w:p w14:paraId="1783353D" w14:textId="77777777" w:rsidR="00B915C9" w:rsidRPr="0095388B" w:rsidRDefault="00B915C9" w:rsidP="00EB009B">
      <w:pPr>
        <w:rPr>
          <w:rFonts w:ascii="Candara" w:hAnsi="Candara" w:cs="Arial"/>
        </w:rPr>
      </w:pPr>
    </w:p>
    <w:p w14:paraId="1F9E166E" w14:textId="5927A349" w:rsidR="00CB21DF" w:rsidRDefault="00CB21DF" w:rsidP="005358D0">
      <w:pPr>
        <w:pStyle w:val="MainTitle"/>
      </w:pPr>
    </w:p>
    <w:p w14:paraId="069D7084" w14:textId="77777777" w:rsidR="00CB21DF" w:rsidRPr="00CB21DF" w:rsidRDefault="00CB21DF" w:rsidP="00CB21DF"/>
    <w:p w14:paraId="483EECB0" w14:textId="77777777" w:rsidR="00CB21DF" w:rsidRPr="00CB21DF" w:rsidRDefault="00CB21DF" w:rsidP="00CB21DF"/>
    <w:p w14:paraId="0F2166D6" w14:textId="77777777" w:rsidR="00CB21DF" w:rsidRPr="00CB21DF" w:rsidRDefault="00CB21DF" w:rsidP="00CB21DF"/>
    <w:p w14:paraId="42E17FBB" w14:textId="77777777" w:rsidR="00CB21DF" w:rsidRPr="00CB21DF" w:rsidRDefault="00CB21DF" w:rsidP="00CB21DF"/>
    <w:p w14:paraId="4A54876F" w14:textId="77777777" w:rsidR="00CB21DF" w:rsidRPr="00CB21DF" w:rsidRDefault="00CB21DF" w:rsidP="00CB21DF"/>
    <w:p w14:paraId="557322D0" w14:textId="77777777" w:rsidR="00CB21DF" w:rsidRPr="00CB21DF" w:rsidRDefault="00CB21DF" w:rsidP="00CB21DF"/>
    <w:p w14:paraId="7940999C" w14:textId="77777777" w:rsidR="00CB21DF" w:rsidRPr="00CB21DF" w:rsidRDefault="00CB21DF" w:rsidP="00CB21DF"/>
    <w:p w14:paraId="6AF8F12F" w14:textId="77777777" w:rsidR="00CB21DF" w:rsidRPr="00CB21DF" w:rsidRDefault="00CB21DF" w:rsidP="00CB21DF"/>
    <w:p w14:paraId="7EDCEAB6" w14:textId="77777777" w:rsidR="00CB21DF" w:rsidRPr="00CB21DF" w:rsidRDefault="00CB21DF" w:rsidP="00CB21DF"/>
    <w:p w14:paraId="3A96E318" w14:textId="77777777" w:rsidR="00CB21DF" w:rsidRPr="00CB21DF" w:rsidRDefault="00CB21DF" w:rsidP="00CB21DF"/>
    <w:p w14:paraId="208A8D7E" w14:textId="77777777" w:rsidR="00CB21DF" w:rsidRPr="00CB21DF" w:rsidRDefault="00CB21DF" w:rsidP="00CB21DF"/>
    <w:p w14:paraId="2F2D8352" w14:textId="77777777" w:rsidR="00CB21DF" w:rsidRPr="00CB21DF" w:rsidRDefault="00CB21DF" w:rsidP="00CB21DF"/>
    <w:p w14:paraId="0DDA9BF6" w14:textId="77777777" w:rsidR="00CB21DF" w:rsidRPr="00CB21DF" w:rsidRDefault="00CB21DF" w:rsidP="00CB21DF"/>
    <w:p w14:paraId="40371117" w14:textId="77777777" w:rsidR="00CB21DF" w:rsidRPr="00CB21DF" w:rsidRDefault="00CB21DF" w:rsidP="00CB21DF"/>
    <w:p w14:paraId="1F3CC3D4" w14:textId="77777777" w:rsidR="00CB21DF" w:rsidRPr="00CB21DF" w:rsidRDefault="00CB21DF" w:rsidP="00CB21DF"/>
    <w:p w14:paraId="74D19A49" w14:textId="77777777" w:rsidR="00CB21DF" w:rsidRPr="00CB21DF" w:rsidRDefault="00CB21DF" w:rsidP="00CB21DF"/>
    <w:p w14:paraId="5D1DAC32" w14:textId="77777777" w:rsidR="00CB21DF" w:rsidRPr="00CB21DF" w:rsidRDefault="00CB21DF" w:rsidP="00CB21DF"/>
    <w:p w14:paraId="4FDA0FC0" w14:textId="77777777" w:rsidR="00CB21DF" w:rsidRPr="00CB21DF" w:rsidRDefault="00CB21DF" w:rsidP="00CB21DF"/>
    <w:p w14:paraId="05E5EAE3" w14:textId="77777777" w:rsidR="00CB21DF" w:rsidRPr="00CB21DF" w:rsidRDefault="00CB21DF" w:rsidP="00CB21DF"/>
    <w:p w14:paraId="5F1BA9E9" w14:textId="77777777" w:rsidR="00CB21DF" w:rsidRPr="00CB21DF" w:rsidRDefault="00CB21DF" w:rsidP="00CB21DF"/>
    <w:p w14:paraId="60AFFFB5" w14:textId="2C8CF9FC" w:rsidR="00CB21DF" w:rsidRDefault="00CB21DF" w:rsidP="00CB21DF">
      <w:pPr>
        <w:pStyle w:val="MainTitle"/>
        <w:tabs>
          <w:tab w:val="left" w:pos="6380"/>
        </w:tabs>
      </w:pPr>
      <w:r>
        <w:tab/>
      </w:r>
    </w:p>
    <w:p w14:paraId="462A5C63" w14:textId="77777777" w:rsidR="0026348A" w:rsidRPr="005358D0" w:rsidRDefault="002A7A4F" w:rsidP="005358D0">
      <w:pPr>
        <w:pStyle w:val="MainTitle"/>
      </w:pPr>
      <w:r w:rsidRPr="00CB21DF">
        <w:br w:type="page"/>
      </w:r>
      <w:bookmarkStart w:id="9" w:name="_Toc510986659"/>
      <w:r w:rsidR="0026348A" w:rsidRPr="005358D0">
        <w:lastRenderedPageBreak/>
        <w:t>Getting Started</w:t>
      </w:r>
      <w:bookmarkEnd w:id="9"/>
    </w:p>
    <w:p w14:paraId="0ECF2AB5" w14:textId="77777777" w:rsidR="00845D19" w:rsidRPr="005358D0" w:rsidRDefault="001B55F0" w:rsidP="005358D0">
      <w:pPr>
        <w:pStyle w:val="Heading2"/>
      </w:pPr>
      <w:bookmarkStart w:id="10" w:name="_Toc510986660"/>
      <w:r w:rsidRPr="005358D0">
        <w:t>Overview</w:t>
      </w:r>
      <w:bookmarkEnd w:id="10"/>
    </w:p>
    <w:p w14:paraId="3CA60815" w14:textId="77777777" w:rsidR="0064321B" w:rsidRPr="0095388B" w:rsidRDefault="0064321B" w:rsidP="00E37453">
      <w:pPr>
        <w:ind w:left="720"/>
      </w:pPr>
      <w:r w:rsidRPr="0095388B">
        <w:t>This lab book is a guided tour for lea</w:t>
      </w:r>
      <w:r w:rsidR="00EF466C" w:rsidRPr="0095388B">
        <w:t>r</w:t>
      </w:r>
      <w:r w:rsidRPr="0095388B">
        <w:t xml:space="preserve">ning </w:t>
      </w:r>
      <w:r w:rsidR="00E47C8F">
        <w:t xml:space="preserve">Introduction to </w:t>
      </w:r>
      <w:r w:rsidR="00A010D1">
        <w:t>Web Services</w:t>
      </w:r>
      <w:r w:rsidR="00EF466C" w:rsidRPr="0095388B">
        <w:t xml:space="preserve"> </w:t>
      </w:r>
      <w:r w:rsidR="00E47C8F">
        <w:t xml:space="preserve">(SOAP and REST) </w:t>
      </w:r>
      <w:r w:rsidR="00EF466C" w:rsidRPr="0095388B">
        <w:t xml:space="preserve">version </w:t>
      </w:r>
      <w:r w:rsidR="00E47C8F">
        <w:t>2.0</w:t>
      </w:r>
      <w:r w:rsidRPr="0095388B">
        <w:t xml:space="preserve">. It comprises ‘To Do’ assignments. </w:t>
      </w:r>
    </w:p>
    <w:p w14:paraId="4890D0CD" w14:textId="77777777" w:rsidR="00437871" w:rsidRPr="00A2727F" w:rsidRDefault="00437871" w:rsidP="00A2727F"/>
    <w:p w14:paraId="76A72F6C" w14:textId="77777777" w:rsidR="00207DD9" w:rsidRPr="0077646D" w:rsidRDefault="00207DD9" w:rsidP="005358D0">
      <w:pPr>
        <w:pStyle w:val="Heading2"/>
      </w:pPr>
      <w:bookmarkStart w:id="11" w:name="_Toc12394316"/>
      <w:bookmarkStart w:id="12" w:name="_Toc136055301"/>
      <w:bookmarkStart w:id="13" w:name="_Toc510986661"/>
      <w:r w:rsidRPr="0077646D">
        <w:t xml:space="preserve">Setup Checklist for </w:t>
      </w:r>
      <w:bookmarkEnd w:id="11"/>
      <w:bookmarkEnd w:id="12"/>
      <w:r w:rsidR="00E47C8F">
        <w:t>Web Services 2.0</w:t>
      </w:r>
      <w:bookmarkEnd w:id="13"/>
    </w:p>
    <w:p w14:paraId="06D3321B" w14:textId="77777777" w:rsidR="00207DD9" w:rsidRPr="0095388B" w:rsidRDefault="00207DD9" w:rsidP="00E37453">
      <w:pPr>
        <w:ind w:firstLine="720"/>
      </w:pPr>
      <w:r w:rsidRPr="0095388B">
        <w:t>Here is what is expected on your machine in order for the lab to work.</w:t>
      </w:r>
    </w:p>
    <w:p w14:paraId="6F35F0A0" w14:textId="77777777" w:rsidR="002A7A4F" w:rsidRPr="00A2727F" w:rsidRDefault="002A7A4F" w:rsidP="00A2727F"/>
    <w:p w14:paraId="035D1A85" w14:textId="77777777" w:rsidR="00207DD9" w:rsidRPr="002A7A4F" w:rsidRDefault="00207DD9" w:rsidP="0077646D">
      <w:pPr>
        <w:rPr>
          <w:rStyle w:val="StyleNormalBold"/>
        </w:rPr>
      </w:pPr>
      <w:r w:rsidRPr="002A7A4F">
        <w:rPr>
          <w:rStyle w:val="StyleNormalBold"/>
        </w:rPr>
        <w:t>Minimum System Requirements</w:t>
      </w:r>
    </w:p>
    <w:p w14:paraId="25CF257A" w14:textId="77777777" w:rsidR="00207DD9" w:rsidRPr="0095388B" w:rsidRDefault="00207DD9" w:rsidP="002A7A4F">
      <w:pPr>
        <w:pStyle w:val="StylePara-unlistedbullets"/>
      </w:pPr>
      <w:r w:rsidRPr="0095388B">
        <w:t>Intel Pentium 90 or higher (P166 recommended)</w:t>
      </w:r>
    </w:p>
    <w:p w14:paraId="16DD85E6" w14:textId="77777777" w:rsidR="00207DD9" w:rsidRPr="0095388B" w:rsidRDefault="00207DD9" w:rsidP="002A7A4F">
      <w:pPr>
        <w:pStyle w:val="StylePara-unlistedbullets"/>
      </w:pPr>
      <w:r w:rsidRPr="0095388B">
        <w:t>Microsoft Windows 95, 98, or NT 4.0, 2k, XP.</w:t>
      </w:r>
    </w:p>
    <w:p w14:paraId="4B669475" w14:textId="77777777" w:rsidR="00207DD9" w:rsidRPr="0095388B" w:rsidRDefault="00207DD9" w:rsidP="002A7A4F">
      <w:pPr>
        <w:pStyle w:val="StylePara-unlistedbullets"/>
      </w:pPr>
      <w:r w:rsidRPr="0095388B">
        <w:t>Memory: 32MB of RAM (64MB or more recommended)</w:t>
      </w:r>
    </w:p>
    <w:p w14:paraId="395A266B" w14:textId="0BBDDAE7" w:rsidR="000C4030" w:rsidRDefault="00207DD9" w:rsidP="002A7A4F">
      <w:pPr>
        <w:pStyle w:val="StylePara-unlistedbullets"/>
      </w:pPr>
      <w:r w:rsidRPr="0095388B">
        <w:t>Internet Explorer</w:t>
      </w:r>
      <w:r w:rsidR="000C4030" w:rsidRPr="0095388B">
        <w:t xml:space="preserve"> </w:t>
      </w:r>
      <w:r w:rsidR="00CB21DF">
        <w:t>9</w:t>
      </w:r>
      <w:r w:rsidR="000C4030" w:rsidRPr="0095388B">
        <w:t>.0 or higher</w:t>
      </w:r>
    </w:p>
    <w:p w14:paraId="0D837DA1" w14:textId="413DAA60" w:rsidR="00CB21DF" w:rsidRPr="0095388B" w:rsidRDefault="00CB21DF" w:rsidP="002A7A4F">
      <w:pPr>
        <w:pStyle w:val="StylePara-unlistedbullets"/>
      </w:pPr>
      <w:r>
        <w:t>JDK1.8 or above</w:t>
      </w:r>
    </w:p>
    <w:p w14:paraId="5280AF83" w14:textId="59DC40CD" w:rsidR="000C4030" w:rsidRDefault="00E47C8F" w:rsidP="002A7A4F">
      <w:pPr>
        <w:pStyle w:val="StylePara-unlistedbullets"/>
      </w:pPr>
      <w:r>
        <w:t>Wildfly Server 8.0</w:t>
      </w:r>
      <w:r w:rsidR="00CB21DF">
        <w:t xml:space="preserve"> or above</w:t>
      </w:r>
      <w:r w:rsidR="000C4030" w:rsidRPr="0095388B">
        <w:t>.</w:t>
      </w:r>
    </w:p>
    <w:p w14:paraId="71AEE39E" w14:textId="38005AB7" w:rsidR="00CB21DF" w:rsidRPr="0095388B" w:rsidRDefault="00CB21DF" w:rsidP="002A7A4F">
      <w:pPr>
        <w:pStyle w:val="StylePara-unlistedbullets"/>
      </w:pPr>
      <w:r>
        <w:t xml:space="preserve">Spring Tool Suit 3.9 or higher </w:t>
      </w:r>
    </w:p>
    <w:p w14:paraId="2DDA09DC" w14:textId="77777777" w:rsidR="000C4030" w:rsidRPr="00A2727F" w:rsidRDefault="000C4030" w:rsidP="00A2727F"/>
    <w:p w14:paraId="6F3D076A" w14:textId="77777777" w:rsidR="00BC1E4F" w:rsidRPr="0095388B" w:rsidRDefault="0037353C" w:rsidP="005358D0">
      <w:pPr>
        <w:pStyle w:val="Heading2"/>
      </w:pPr>
      <w:bookmarkStart w:id="14" w:name="_Toc510986662"/>
      <w:r w:rsidRPr="0095388B">
        <w:t>Instructions</w:t>
      </w:r>
      <w:bookmarkEnd w:id="14"/>
    </w:p>
    <w:p w14:paraId="13527176" w14:textId="77777777" w:rsidR="00601F94" w:rsidRPr="0095388B" w:rsidRDefault="005D661B" w:rsidP="002A7A4F">
      <w:pPr>
        <w:pStyle w:val="StylePara-unlistedbullets"/>
      </w:pPr>
      <w:r w:rsidRPr="0095388B">
        <w:t xml:space="preserve">For all </w:t>
      </w:r>
      <w:r w:rsidR="000C68C7">
        <w:t>naming conventions</w:t>
      </w:r>
      <w:r w:rsidRPr="0095388B">
        <w:t xml:space="preserve"> refer Appendix A.</w:t>
      </w:r>
      <w:r w:rsidR="00601F94" w:rsidRPr="0095388B">
        <w:t xml:space="preserve"> </w:t>
      </w:r>
      <w:r w:rsidRPr="0095388B">
        <w:t xml:space="preserve">All lab assignments should refer coding standards. </w:t>
      </w:r>
    </w:p>
    <w:p w14:paraId="5CD76A65" w14:textId="77777777" w:rsidR="000E287E" w:rsidRPr="0095388B" w:rsidRDefault="0037353C" w:rsidP="002A7A4F">
      <w:pPr>
        <w:pStyle w:val="StylePara-unlistedbullets"/>
      </w:pPr>
      <w:r w:rsidRPr="0095388B">
        <w:t xml:space="preserve">Create a directory by your name in drive &lt;drive&gt;. In this directory, create a subdirectory </w:t>
      </w:r>
      <w:r w:rsidR="000C68C7">
        <w:t>webservices</w:t>
      </w:r>
      <w:r w:rsidRPr="0095388B">
        <w:t>_assgn. For each lab exercise create a directory as lab &lt;lab number&gt;.</w:t>
      </w:r>
    </w:p>
    <w:p w14:paraId="4F199D2D" w14:textId="77777777" w:rsidR="00311E21" w:rsidRPr="00865BBF" w:rsidRDefault="0037353C" w:rsidP="000C68C7">
      <w:pPr>
        <w:pStyle w:val="StylePara-unlistedbullets"/>
        <w:rPr>
          <w:rFonts w:eastAsia="Arial Unicode MS" w:cs="Helvetica"/>
          <w:b/>
          <w:color w:val="ED771A"/>
          <w:kern w:val="36"/>
          <w:sz w:val="24"/>
          <w:szCs w:val="28"/>
        </w:rPr>
      </w:pPr>
      <w:r w:rsidRPr="000C68C7">
        <w:rPr>
          <w:rFonts w:cs="Arial"/>
        </w:rPr>
        <w:t xml:space="preserve">You may also look up the on-line help </w:t>
      </w:r>
      <w:r w:rsidR="000C68C7">
        <w:rPr>
          <w:rFonts w:cs="Arial"/>
        </w:rPr>
        <w:t>if necessary</w:t>
      </w:r>
      <w:r w:rsidR="006873CB" w:rsidRPr="000C68C7">
        <w:rPr>
          <w:rFonts w:cs="Arial"/>
        </w:rPr>
        <w:t>.</w:t>
      </w:r>
    </w:p>
    <w:p w14:paraId="24AFA430" w14:textId="77777777" w:rsidR="00865BBF" w:rsidRDefault="00865BBF" w:rsidP="00865BBF">
      <w:pPr>
        <w:pStyle w:val="StylePara-unlistedbullets"/>
        <w:numPr>
          <w:ilvl w:val="0"/>
          <w:numId w:val="0"/>
        </w:numPr>
        <w:ind w:left="1440" w:hanging="360"/>
        <w:rPr>
          <w:rFonts w:cs="Arial"/>
        </w:rPr>
      </w:pPr>
    </w:p>
    <w:p w14:paraId="013A7AF1" w14:textId="77777777" w:rsidR="00865BBF" w:rsidRPr="000C68C7" w:rsidRDefault="00865BBF" w:rsidP="00865BBF">
      <w:pPr>
        <w:pStyle w:val="StylePara-unlistedbullets"/>
        <w:numPr>
          <w:ilvl w:val="0"/>
          <w:numId w:val="0"/>
        </w:numPr>
        <w:ind w:left="1440" w:hanging="360"/>
        <w:rPr>
          <w:rFonts w:eastAsia="Arial Unicode MS" w:cs="Helvetica"/>
          <w:b/>
          <w:color w:val="ED771A"/>
          <w:kern w:val="36"/>
          <w:sz w:val="24"/>
          <w:szCs w:val="28"/>
        </w:rPr>
      </w:pPr>
    </w:p>
    <w:p w14:paraId="3B8B1730" w14:textId="77777777" w:rsidR="000C68C7" w:rsidRDefault="000C68C7" w:rsidP="000C68C7">
      <w:pPr>
        <w:pStyle w:val="StylePara-unlistedbullets"/>
        <w:numPr>
          <w:ilvl w:val="0"/>
          <w:numId w:val="0"/>
        </w:numPr>
        <w:ind w:left="1440" w:hanging="360"/>
        <w:rPr>
          <w:rFonts w:cs="Arial"/>
        </w:rPr>
      </w:pPr>
    </w:p>
    <w:p w14:paraId="620569A6" w14:textId="77777777" w:rsidR="000C68C7" w:rsidRDefault="000C68C7" w:rsidP="000C68C7">
      <w:pPr>
        <w:pStyle w:val="StylePara-unlistedbullets"/>
        <w:numPr>
          <w:ilvl w:val="0"/>
          <w:numId w:val="0"/>
        </w:numPr>
        <w:ind w:left="1440" w:hanging="360"/>
        <w:rPr>
          <w:rFonts w:cs="Arial"/>
        </w:rPr>
      </w:pPr>
    </w:p>
    <w:p w14:paraId="04B2E91D" w14:textId="77777777" w:rsidR="000C68C7" w:rsidRDefault="000C68C7" w:rsidP="000C68C7">
      <w:pPr>
        <w:pStyle w:val="StylePara-unlistedbullets"/>
        <w:numPr>
          <w:ilvl w:val="0"/>
          <w:numId w:val="0"/>
        </w:numPr>
        <w:ind w:left="1440" w:hanging="360"/>
        <w:rPr>
          <w:rFonts w:cs="Arial"/>
        </w:rPr>
      </w:pPr>
    </w:p>
    <w:p w14:paraId="5EA5AEE9" w14:textId="77777777" w:rsidR="000C68C7" w:rsidRDefault="000C68C7" w:rsidP="000C68C7">
      <w:pPr>
        <w:pStyle w:val="StylePara-unlistedbullets"/>
        <w:numPr>
          <w:ilvl w:val="0"/>
          <w:numId w:val="0"/>
        </w:numPr>
        <w:ind w:left="1440" w:hanging="360"/>
        <w:rPr>
          <w:rFonts w:cs="Arial"/>
        </w:rPr>
      </w:pPr>
    </w:p>
    <w:p w14:paraId="15341563" w14:textId="77777777" w:rsidR="000C68C7" w:rsidRDefault="000C68C7" w:rsidP="000C68C7">
      <w:pPr>
        <w:pStyle w:val="StylePara-unlistedbullets"/>
        <w:numPr>
          <w:ilvl w:val="0"/>
          <w:numId w:val="0"/>
        </w:numPr>
        <w:ind w:left="1440" w:hanging="360"/>
        <w:rPr>
          <w:rFonts w:cs="Arial"/>
        </w:rPr>
      </w:pPr>
    </w:p>
    <w:p w14:paraId="0A252A4B" w14:textId="77777777" w:rsidR="000C68C7" w:rsidRDefault="000C68C7" w:rsidP="000C68C7">
      <w:pPr>
        <w:pStyle w:val="StylePara-unlistedbullets"/>
        <w:numPr>
          <w:ilvl w:val="0"/>
          <w:numId w:val="0"/>
        </w:numPr>
        <w:ind w:left="1440" w:hanging="360"/>
        <w:rPr>
          <w:rFonts w:cs="Arial"/>
        </w:rPr>
      </w:pPr>
    </w:p>
    <w:p w14:paraId="4ED442FB" w14:textId="77777777" w:rsidR="000C68C7" w:rsidRDefault="000C68C7" w:rsidP="000C68C7">
      <w:pPr>
        <w:pStyle w:val="StylePara-unlistedbullets"/>
        <w:numPr>
          <w:ilvl w:val="0"/>
          <w:numId w:val="0"/>
        </w:numPr>
        <w:ind w:left="1440" w:hanging="360"/>
        <w:rPr>
          <w:rFonts w:cs="Arial"/>
        </w:rPr>
      </w:pPr>
    </w:p>
    <w:p w14:paraId="401A78D1" w14:textId="75BE00CF" w:rsidR="000C68C7" w:rsidRDefault="000C68C7" w:rsidP="000C68C7">
      <w:pPr>
        <w:pStyle w:val="StylePara-unlistedbullets"/>
        <w:numPr>
          <w:ilvl w:val="0"/>
          <w:numId w:val="0"/>
        </w:numPr>
        <w:ind w:left="1440" w:hanging="360"/>
        <w:rPr>
          <w:rFonts w:cs="Arial"/>
        </w:rPr>
      </w:pPr>
    </w:p>
    <w:p w14:paraId="15320089" w14:textId="3A4B3AA6" w:rsidR="00CB21DF" w:rsidRDefault="00CB21DF" w:rsidP="000C68C7">
      <w:pPr>
        <w:pStyle w:val="StylePara-unlistedbullets"/>
        <w:numPr>
          <w:ilvl w:val="0"/>
          <w:numId w:val="0"/>
        </w:numPr>
        <w:ind w:left="1440" w:hanging="360"/>
        <w:rPr>
          <w:rFonts w:cs="Arial"/>
        </w:rPr>
      </w:pPr>
    </w:p>
    <w:p w14:paraId="7315B297" w14:textId="22714537" w:rsidR="00CB21DF" w:rsidRDefault="00CB21DF" w:rsidP="000C68C7">
      <w:pPr>
        <w:pStyle w:val="StylePara-unlistedbullets"/>
        <w:numPr>
          <w:ilvl w:val="0"/>
          <w:numId w:val="0"/>
        </w:numPr>
        <w:ind w:left="1440" w:hanging="360"/>
        <w:rPr>
          <w:rFonts w:cs="Arial"/>
        </w:rPr>
      </w:pPr>
    </w:p>
    <w:p w14:paraId="6E791A48" w14:textId="77777777" w:rsidR="00CB21DF" w:rsidRDefault="00CB21DF" w:rsidP="000C68C7">
      <w:pPr>
        <w:pStyle w:val="StylePara-unlistedbullets"/>
        <w:numPr>
          <w:ilvl w:val="0"/>
          <w:numId w:val="0"/>
        </w:numPr>
        <w:ind w:left="1440" w:hanging="360"/>
        <w:rPr>
          <w:rFonts w:cs="Arial"/>
        </w:rPr>
      </w:pPr>
    </w:p>
    <w:p w14:paraId="5299B767" w14:textId="77777777" w:rsidR="000C68C7" w:rsidRPr="000C68C7" w:rsidRDefault="000C68C7" w:rsidP="000C68C7">
      <w:pPr>
        <w:pStyle w:val="StylePara-unlistedbullets"/>
        <w:numPr>
          <w:ilvl w:val="0"/>
          <w:numId w:val="0"/>
        </w:numPr>
        <w:ind w:left="1440" w:hanging="360"/>
        <w:rPr>
          <w:rFonts w:eastAsia="Arial Unicode MS" w:cs="Helvetica"/>
          <w:b/>
          <w:color w:val="ED771A"/>
          <w:kern w:val="36"/>
          <w:sz w:val="24"/>
          <w:szCs w:val="28"/>
        </w:rPr>
      </w:pPr>
    </w:p>
    <w:p w14:paraId="6E1DBD36" w14:textId="77777777" w:rsidR="006C7149" w:rsidRPr="008401DE" w:rsidRDefault="0082174A" w:rsidP="00E1785D">
      <w:pPr>
        <w:pStyle w:val="MainTitle-Numbered"/>
      </w:pPr>
      <w:bookmarkStart w:id="15" w:name="_Toc510986663"/>
      <w:r w:rsidRPr="008401DE">
        <w:lastRenderedPageBreak/>
        <w:t>Web Services (JAX-WS)</w:t>
      </w:r>
      <w:bookmarkEnd w:id="15"/>
      <w:r w:rsidR="006A23DB" w:rsidRPr="008401DE">
        <w:t xml:space="preserve"> </w:t>
      </w: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50549B" w:rsidRPr="0095388B" w14:paraId="62762DD4" w14:textId="77777777">
        <w:tc>
          <w:tcPr>
            <w:tcW w:w="790" w:type="dxa"/>
            <w:shd w:val="clear" w:color="auto" w:fill="CCCCCC"/>
            <w:vAlign w:val="center"/>
          </w:tcPr>
          <w:p w14:paraId="05F0B5CF" w14:textId="77777777" w:rsidR="005F3990" w:rsidRPr="00337986" w:rsidRDefault="0050549B" w:rsidP="00337986">
            <w:pPr>
              <w:rPr>
                <w:rStyle w:val="StyleNormalBold"/>
              </w:rPr>
            </w:pPr>
            <w:r w:rsidRPr="00337986">
              <w:rPr>
                <w:rStyle w:val="StyleNormalBold"/>
              </w:rPr>
              <w:t>Goals</w:t>
            </w:r>
          </w:p>
        </w:tc>
        <w:tc>
          <w:tcPr>
            <w:tcW w:w="7346" w:type="dxa"/>
          </w:tcPr>
          <w:p w14:paraId="7E7B7CF8" w14:textId="77777777" w:rsidR="0050549B" w:rsidRPr="0095388B" w:rsidRDefault="0050549B" w:rsidP="00BB2240">
            <w:r w:rsidRPr="0095388B">
              <w:t xml:space="preserve">Understand the process of creating </w:t>
            </w:r>
            <w:r w:rsidR="00BB2240">
              <w:t>and Consuming a Java Web Service</w:t>
            </w:r>
          </w:p>
        </w:tc>
      </w:tr>
      <w:tr w:rsidR="0050549B" w:rsidRPr="0095388B" w14:paraId="5569181A" w14:textId="77777777">
        <w:tc>
          <w:tcPr>
            <w:tcW w:w="790" w:type="dxa"/>
            <w:shd w:val="clear" w:color="auto" w:fill="CCCCCC"/>
            <w:vAlign w:val="center"/>
          </w:tcPr>
          <w:p w14:paraId="6AC9020B" w14:textId="77777777" w:rsidR="0050549B" w:rsidRPr="00337986" w:rsidRDefault="0050549B" w:rsidP="00337986">
            <w:pPr>
              <w:rPr>
                <w:rStyle w:val="StyleNormalBold"/>
              </w:rPr>
            </w:pPr>
            <w:r w:rsidRPr="00337986">
              <w:rPr>
                <w:rStyle w:val="StyleNormalBold"/>
              </w:rPr>
              <w:t>Time</w:t>
            </w:r>
          </w:p>
        </w:tc>
        <w:tc>
          <w:tcPr>
            <w:tcW w:w="7346" w:type="dxa"/>
          </w:tcPr>
          <w:p w14:paraId="3C604CA5" w14:textId="77777777" w:rsidR="0050549B" w:rsidRPr="0095388B" w:rsidRDefault="0082174A" w:rsidP="00337986">
            <w:r>
              <w:t>5</w:t>
            </w:r>
            <w:r w:rsidR="0050549B" w:rsidRPr="0095388B">
              <w:t>0 minutes</w:t>
            </w:r>
          </w:p>
        </w:tc>
      </w:tr>
    </w:tbl>
    <w:p w14:paraId="3BCE8632" w14:textId="77777777" w:rsidR="0050549B" w:rsidRPr="00A2727F" w:rsidRDefault="0050549B" w:rsidP="00A2727F"/>
    <w:p w14:paraId="7CFF0374" w14:textId="77777777" w:rsidR="00BB2240" w:rsidRDefault="00BB2240"/>
    <w:p w14:paraId="5E346A6E" w14:textId="77777777" w:rsidR="002A39C9" w:rsidRPr="002A39C9" w:rsidRDefault="00A07FF9" w:rsidP="00ED26D7">
      <w:pPr>
        <w:pStyle w:val="ListParagraph"/>
        <w:numPr>
          <w:ilvl w:val="0"/>
          <w:numId w:val="8"/>
        </w:numPr>
        <w:rPr>
          <w:rFonts w:eastAsia="Arial Unicode MS" w:cs="Helvetica"/>
          <w:b/>
          <w:color w:val="ED771A"/>
          <w:kern w:val="36"/>
          <w:sz w:val="24"/>
          <w:szCs w:val="28"/>
        </w:rPr>
      </w:pPr>
      <w:r>
        <w:t>Refer</w:t>
      </w:r>
      <w:r w:rsidR="002A39C9">
        <w:t xml:space="preserve"> below Java files:</w:t>
      </w:r>
    </w:p>
    <w:p w14:paraId="1BE3F061" w14:textId="77777777" w:rsidR="002A39C9" w:rsidRDefault="00E41394" w:rsidP="00ED26D7">
      <w:pPr>
        <w:pStyle w:val="ListParagraph"/>
        <w:numPr>
          <w:ilvl w:val="0"/>
          <w:numId w:val="9"/>
        </w:numPr>
      </w:pPr>
      <w:hyperlink r:id="rId12" w:history="1">
        <w:r w:rsidR="002A39C9" w:rsidRPr="002A39C9">
          <w:rPr>
            <w:rStyle w:val="Hyperlink"/>
          </w:rPr>
          <w:t>Product</w:t>
        </w:r>
      </w:hyperlink>
      <w:r w:rsidR="002A39C9">
        <w:t>.java</w:t>
      </w:r>
    </w:p>
    <w:p w14:paraId="12897ABB" w14:textId="77777777" w:rsidR="002A39C9" w:rsidRPr="002A39C9" w:rsidRDefault="00E41394" w:rsidP="00ED26D7">
      <w:pPr>
        <w:pStyle w:val="ListParagraph"/>
        <w:numPr>
          <w:ilvl w:val="0"/>
          <w:numId w:val="9"/>
        </w:numPr>
        <w:rPr>
          <w:rFonts w:eastAsia="Arial Unicode MS" w:cs="Helvetica"/>
          <w:b/>
          <w:color w:val="ED771A"/>
          <w:kern w:val="36"/>
          <w:sz w:val="24"/>
          <w:szCs w:val="28"/>
        </w:rPr>
      </w:pPr>
      <w:hyperlink r:id="rId13" w:history="1">
        <w:r w:rsidR="002A39C9" w:rsidRPr="002A39C9">
          <w:rPr>
            <w:rStyle w:val="Hyperlink"/>
          </w:rPr>
          <w:t>ProductDB</w:t>
        </w:r>
      </w:hyperlink>
      <w:r w:rsidR="002A39C9">
        <w:t>.java</w:t>
      </w:r>
      <w:r w:rsidR="00BB2240">
        <w:tab/>
      </w:r>
    </w:p>
    <w:p w14:paraId="3F3601F8" w14:textId="77777777" w:rsidR="002A39C9" w:rsidRDefault="002A39C9" w:rsidP="002A39C9">
      <w:pPr>
        <w:ind w:left="720"/>
        <w:rPr>
          <w:rFonts w:eastAsia="Arial Unicode MS" w:cs="Helvetica"/>
          <w:b/>
          <w:color w:val="ED771A"/>
          <w:kern w:val="36"/>
          <w:sz w:val="24"/>
          <w:szCs w:val="28"/>
        </w:rPr>
      </w:pPr>
      <w:r>
        <w:rPr>
          <w:rFonts w:eastAsia="Arial Unicode MS" w:cs="Helvetica"/>
          <w:b/>
          <w:color w:val="ED771A"/>
          <w:kern w:val="36"/>
          <w:sz w:val="24"/>
          <w:szCs w:val="28"/>
        </w:rPr>
        <w:t xml:space="preserve"> </w:t>
      </w:r>
    </w:p>
    <w:p w14:paraId="15F65D1D" w14:textId="77777777" w:rsidR="002A39C9" w:rsidRDefault="002A39C9" w:rsidP="002A39C9">
      <w:pPr>
        <w:ind w:left="720"/>
        <w:rPr>
          <w:rFonts w:eastAsia="Arial Unicode MS" w:cs="Helvetica"/>
          <w:color w:val="000000" w:themeColor="text1"/>
          <w:kern w:val="36"/>
          <w:szCs w:val="20"/>
        </w:rPr>
      </w:pPr>
      <w:r w:rsidRPr="002A39C9">
        <w:rPr>
          <w:rFonts w:eastAsia="Arial Unicode MS" w:cs="Helvetica"/>
          <w:color w:val="000000" w:themeColor="text1"/>
          <w:kern w:val="36"/>
          <w:szCs w:val="20"/>
        </w:rPr>
        <w:t xml:space="preserve">Create a </w:t>
      </w:r>
      <w:r w:rsidR="00A07FF9">
        <w:rPr>
          <w:rFonts w:eastAsia="Arial Unicode MS" w:cs="Helvetica"/>
          <w:color w:val="000000" w:themeColor="text1"/>
          <w:kern w:val="36"/>
          <w:szCs w:val="20"/>
        </w:rPr>
        <w:t xml:space="preserve">Product </w:t>
      </w:r>
      <w:r>
        <w:rPr>
          <w:rFonts w:eastAsia="Arial Unicode MS" w:cs="Helvetica"/>
          <w:color w:val="000000" w:themeColor="text1"/>
          <w:kern w:val="36"/>
          <w:szCs w:val="20"/>
        </w:rPr>
        <w:t>Web service that will accept the product name and return the price of the product to the web service consumer</w:t>
      </w:r>
      <w:r w:rsidR="00A07FF9">
        <w:rPr>
          <w:rFonts w:eastAsia="Arial Unicode MS" w:cs="Helvetica"/>
          <w:color w:val="000000" w:themeColor="text1"/>
          <w:kern w:val="36"/>
          <w:szCs w:val="20"/>
        </w:rPr>
        <w:t>.</w:t>
      </w:r>
    </w:p>
    <w:p w14:paraId="275EE918" w14:textId="77777777" w:rsidR="002A39C9" w:rsidRDefault="002A39C9" w:rsidP="002A39C9">
      <w:pPr>
        <w:ind w:left="720"/>
        <w:rPr>
          <w:rFonts w:eastAsia="Arial Unicode MS" w:cs="Helvetica"/>
          <w:color w:val="000000" w:themeColor="text1"/>
          <w:kern w:val="36"/>
          <w:szCs w:val="20"/>
        </w:rPr>
      </w:pPr>
    </w:p>
    <w:p w14:paraId="7F210319" w14:textId="77777777" w:rsidR="002A39C9" w:rsidRDefault="002A39C9" w:rsidP="002A39C9">
      <w:pPr>
        <w:ind w:left="720"/>
        <w:rPr>
          <w:rFonts w:eastAsia="Arial Unicode MS" w:cs="Helvetica"/>
          <w:color w:val="000000" w:themeColor="text1"/>
          <w:kern w:val="36"/>
          <w:szCs w:val="20"/>
        </w:rPr>
      </w:pPr>
      <w:r>
        <w:rPr>
          <w:rFonts w:eastAsia="Arial Unicode MS" w:cs="Helvetica"/>
          <w:color w:val="000000" w:themeColor="text1"/>
          <w:kern w:val="36"/>
          <w:szCs w:val="20"/>
        </w:rPr>
        <w:t>If the product is not available then the web service should return a message to the consumer specifying that the product is not available.</w:t>
      </w:r>
    </w:p>
    <w:p w14:paraId="3080DDEE" w14:textId="77777777" w:rsidR="00503F33" w:rsidRDefault="00503F33" w:rsidP="002A39C9">
      <w:pPr>
        <w:ind w:left="720"/>
        <w:rPr>
          <w:rFonts w:eastAsia="Arial Unicode MS" w:cs="Helvetica"/>
          <w:color w:val="000000" w:themeColor="text1"/>
          <w:kern w:val="36"/>
          <w:szCs w:val="20"/>
        </w:rPr>
      </w:pPr>
    </w:p>
    <w:p w14:paraId="5ACEB313" w14:textId="77777777" w:rsidR="00503F33" w:rsidRDefault="00503F33" w:rsidP="002A39C9">
      <w:pPr>
        <w:ind w:left="720"/>
        <w:rPr>
          <w:rFonts w:eastAsia="Arial Unicode MS" w:cs="Helvetica"/>
          <w:color w:val="000000" w:themeColor="text1"/>
          <w:kern w:val="36"/>
          <w:szCs w:val="20"/>
        </w:rPr>
      </w:pPr>
      <w:r w:rsidRPr="00503F33">
        <w:rPr>
          <w:rFonts w:eastAsia="Arial Unicode MS" w:cs="Helvetica"/>
          <w:b/>
          <w:color w:val="000000" w:themeColor="text1"/>
          <w:kern w:val="36"/>
          <w:szCs w:val="20"/>
        </w:rPr>
        <w:t>Note:</w:t>
      </w:r>
      <w:r>
        <w:rPr>
          <w:rFonts w:eastAsia="Arial Unicode MS" w:cs="Helvetica"/>
          <w:color w:val="000000" w:themeColor="text1"/>
          <w:kern w:val="36"/>
          <w:szCs w:val="20"/>
        </w:rPr>
        <w:t xml:space="preserve"> Make use of the static DB given in ProductDB.java</w:t>
      </w:r>
    </w:p>
    <w:p w14:paraId="46B8C1E9" w14:textId="77777777" w:rsidR="00782D11" w:rsidRPr="002A39C9" w:rsidRDefault="00782D11" w:rsidP="002A39C9">
      <w:pPr>
        <w:ind w:left="720"/>
        <w:rPr>
          <w:rFonts w:eastAsia="Arial Unicode MS" w:cs="Helvetica"/>
          <w:color w:val="000000" w:themeColor="text1"/>
          <w:kern w:val="36"/>
          <w:szCs w:val="20"/>
        </w:rPr>
      </w:pPr>
    </w:p>
    <w:p w14:paraId="38F3D199" w14:textId="77777777" w:rsidR="002A39C9" w:rsidRDefault="00E427E3" w:rsidP="00E427E3">
      <w:pPr>
        <w:rPr>
          <w:rFonts w:eastAsia="Arial Unicode MS" w:cs="Helvetica"/>
          <w:color w:val="000000" w:themeColor="text1"/>
          <w:kern w:val="36"/>
          <w:szCs w:val="20"/>
        </w:rPr>
      </w:pPr>
      <w:r>
        <w:rPr>
          <w:rFonts w:eastAsia="Arial Unicode MS" w:cs="Helvetica"/>
          <w:b/>
          <w:color w:val="ED771A"/>
          <w:kern w:val="36"/>
          <w:sz w:val="24"/>
          <w:szCs w:val="28"/>
        </w:rPr>
        <w:tab/>
      </w:r>
      <w:r w:rsidRPr="00E427E3">
        <w:rPr>
          <w:rFonts w:eastAsia="Arial Unicode MS" w:cs="Helvetica"/>
          <w:color w:val="000000" w:themeColor="text1"/>
          <w:kern w:val="36"/>
          <w:szCs w:val="20"/>
        </w:rPr>
        <w:t xml:space="preserve">Refer </w:t>
      </w:r>
      <w:r>
        <w:rPr>
          <w:rFonts w:eastAsia="Arial Unicode MS" w:cs="Helvetica"/>
          <w:color w:val="000000" w:themeColor="text1"/>
          <w:kern w:val="36"/>
          <w:szCs w:val="20"/>
        </w:rPr>
        <w:t>below screen shots:</w:t>
      </w:r>
    </w:p>
    <w:p w14:paraId="7CBCBF22" w14:textId="77777777" w:rsidR="00E427E3" w:rsidRDefault="00E427E3" w:rsidP="00E427E3">
      <w:pPr>
        <w:rPr>
          <w:rFonts w:eastAsia="Arial Unicode MS" w:cs="Helvetica"/>
          <w:color w:val="000000" w:themeColor="text1"/>
          <w:kern w:val="36"/>
          <w:szCs w:val="20"/>
        </w:rPr>
      </w:pPr>
      <w:r>
        <w:rPr>
          <w:rFonts w:eastAsia="Arial Unicode MS" w:cs="Helvetica"/>
          <w:color w:val="000000" w:themeColor="text1"/>
          <w:kern w:val="36"/>
          <w:szCs w:val="20"/>
        </w:rPr>
        <w:tab/>
      </w:r>
    </w:p>
    <w:p w14:paraId="6FFD7269" w14:textId="77777777" w:rsidR="00E37453" w:rsidRDefault="00251DC2" w:rsidP="00E37453">
      <w:pPr>
        <w:keepNext/>
      </w:pPr>
      <w:r>
        <w:rPr>
          <w:rFonts w:eastAsia="Arial Unicode MS" w:cs="Helvetica"/>
          <w:color w:val="000000" w:themeColor="text1"/>
          <w:kern w:val="36"/>
          <w:szCs w:val="20"/>
        </w:rPr>
        <w:tab/>
      </w:r>
      <w:r w:rsidR="00503F33">
        <w:rPr>
          <w:rFonts w:eastAsia="Arial Unicode MS" w:cs="Helvetica"/>
          <w:noProof/>
          <w:color w:val="000000" w:themeColor="text1"/>
          <w:kern w:val="36"/>
          <w:szCs w:val="20"/>
        </w:rPr>
        <w:drawing>
          <wp:inline distT="0" distB="0" distL="0" distR="0" wp14:anchorId="3EE810CD" wp14:editId="67D96CB9">
            <wp:extent cx="4362450" cy="8763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2450" cy="876300"/>
                    </a:xfrm>
                    <a:prstGeom prst="rect">
                      <a:avLst/>
                    </a:prstGeom>
                    <a:noFill/>
                    <a:ln>
                      <a:solidFill>
                        <a:schemeClr val="tx1"/>
                      </a:solidFill>
                    </a:ln>
                  </pic:spPr>
                </pic:pic>
              </a:graphicData>
            </a:graphic>
          </wp:inline>
        </w:drawing>
      </w:r>
    </w:p>
    <w:p w14:paraId="691B181C" w14:textId="77777777" w:rsidR="00251DC2" w:rsidRPr="00E427E3" w:rsidRDefault="00E37453" w:rsidP="00E37453">
      <w:pPr>
        <w:pStyle w:val="Caption"/>
        <w:jc w:val="center"/>
        <w:rPr>
          <w:rFonts w:eastAsia="Arial Unicode MS" w:cs="Helvetica"/>
          <w:color w:val="000000" w:themeColor="text1"/>
          <w:kern w:val="36"/>
        </w:rPr>
      </w:pPr>
      <w:bookmarkStart w:id="16" w:name="_Toc451263958"/>
      <w:r>
        <w:t xml:space="preserve">Figure </w:t>
      </w:r>
      <w:fldSimple w:instr=" SEQ Figure \* ARABIC ">
        <w:r w:rsidR="00F91154">
          <w:rPr>
            <w:noProof/>
          </w:rPr>
          <w:t>1</w:t>
        </w:r>
      </w:fldSimple>
      <w:r>
        <w:t xml:space="preserve"> : Screenshot</w:t>
      </w:r>
      <w:bookmarkEnd w:id="16"/>
    </w:p>
    <w:p w14:paraId="4F78CEA6" w14:textId="77777777" w:rsidR="00503F33" w:rsidRDefault="00503F33" w:rsidP="00503F33">
      <w:pPr>
        <w:jc w:val="center"/>
      </w:pPr>
    </w:p>
    <w:p w14:paraId="689CA665" w14:textId="77777777" w:rsidR="00503F33" w:rsidRDefault="00503F33" w:rsidP="00503F33">
      <w:pPr>
        <w:jc w:val="center"/>
      </w:pPr>
    </w:p>
    <w:p w14:paraId="5CA866B4" w14:textId="77777777" w:rsidR="00503F33" w:rsidRDefault="00503F33" w:rsidP="00503F33"/>
    <w:p w14:paraId="4378E474" w14:textId="77777777" w:rsidR="00503F33" w:rsidRDefault="00503F33" w:rsidP="00A07FF9">
      <w:pPr>
        <w:ind w:firstLine="720"/>
      </w:pPr>
      <w:r>
        <w:t>If the user enters a product that does not exists then, refer below screen shot</w:t>
      </w:r>
    </w:p>
    <w:p w14:paraId="0FE1008C" w14:textId="77777777" w:rsidR="00503F33" w:rsidRDefault="00503F33" w:rsidP="00503F33">
      <w:pPr>
        <w:ind w:left="1080"/>
      </w:pPr>
    </w:p>
    <w:p w14:paraId="45DEBC7F" w14:textId="77777777" w:rsidR="00503F33" w:rsidRDefault="00503F33" w:rsidP="00503F33">
      <w:pPr>
        <w:ind w:left="1080"/>
      </w:pPr>
      <w:r>
        <w:rPr>
          <w:noProof/>
        </w:rPr>
        <w:drawing>
          <wp:inline distT="0" distB="0" distL="0" distR="0" wp14:anchorId="1B2CF6C3" wp14:editId="27034C7E">
            <wp:extent cx="4133850" cy="12382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3850" cy="1238250"/>
                    </a:xfrm>
                    <a:prstGeom prst="rect">
                      <a:avLst/>
                    </a:prstGeom>
                    <a:noFill/>
                    <a:ln>
                      <a:solidFill>
                        <a:schemeClr val="tx1"/>
                      </a:solidFill>
                    </a:ln>
                  </pic:spPr>
                </pic:pic>
              </a:graphicData>
            </a:graphic>
          </wp:inline>
        </w:drawing>
      </w:r>
    </w:p>
    <w:p w14:paraId="0CF2327A" w14:textId="77777777" w:rsidR="00E37453" w:rsidRDefault="00E37453" w:rsidP="00E37453">
      <w:pPr>
        <w:pStyle w:val="Caption"/>
        <w:jc w:val="center"/>
      </w:pPr>
      <w:bookmarkStart w:id="17" w:name="_Toc451263959"/>
      <w:r>
        <w:t xml:space="preserve">Figure </w:t>
      </w:r>
      <w:fldSimple w:instr=" SEQ Figure \* ARABIC ">
        <w:r w:rsidR="00F91154">
          <w:rPr>
            <w:noProof/>
          </w:rPr>
          <w:t>2</w:t>
        </w:r>
      </w:fldSimple>
      <w:r>
        <w:t xml:space="preserve"> : Screenshot</w:t>
      </w:r>
      <w:bookmarkEnd w:id="17"/>
    </w:p>
    <w:p w14:paraId="428719BC" w14:textId="77777777" w:rsidR="002A39C9" w:rsidRDefault="00046FB0" w:rsidP="00503F33">
      <w:pPr>
        <w:jc w:val="center"/>
      </w:pPr>
      <w:r>
        <w:br w:type="page"/>
      </w:r>
    </w:p>
    <w:p w14:paraId="53F3099A" w14:textId="298DA2EE" w:rsidR="00A07FF9" w:rsidRPr="00E1785D" w:rsidRDefault="00A07FF9" w:rsidP="00E1785D">
      <w:pPr>
        <w:pStyle w:val="MainTitle-Numbered"/>
      </w:pPr>
      <w:bookmarkStart w:id="18" w:name="_Toc510986664"/>
      <w:r w:rsidRPr="00E1785D">
        <w:lastRenderedPageBreak/>
        <w:t>Web Services (JAX-RS)</w:t>
      </w:r>
      <w:r w:rsidR="00CB21DF">
        <w:t xml:space="preserve"> and Spring REST</w:t>
      </w:r>
      <w:bookmarkEnd w:id="18"/>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A07FF9" w:rsidRPr="0095388B" w14:paraId="6537CBD6" w14:textId="77777777" w:rsidTr="00A95788">
        <w:tc>
          <w:tcPr>
            <w:tcW w:w="790" w:type="dxa"/>
            <w:shd w:val="clear" w:color="auto" w:fill="CCCCCC"/>
            <w:vAlign w:val="center"/>
          </w:tcPr>
          <w:p w14:paraId="2DC43DA6" w14:textId="77777777" w:rsidR="00A07FF9" w:rsidRPr="00337986" w:rsidRDefault="00A07FF9" w:rsidP="00A95788">
            <w:pPr>
              <w:rPr>
                <w:rStyle w:val="StyleNormalBold"/>
              </w:rPr>
            </w:pPr>
            <w:r w:rsidRPr="00337986">
              <w:rPr>
                <w:rStyle w:val="StyleNormalBold"/>
              </w:rPr>
              <w:t>Goals</w:t>
            </w:r>
          </w:p>
        </w:tc>
        <w:tc>
          <w:tcPr>
            <w:tcW w:w="7346" w:type="dxa"/>
          </w:tcPr>
          <w:p w14:paraId="5C7DE7F0" w14:textId="77777777" w:rsidR="00A07FF9" w:rsidRPr="0095388B" w:rsidRDefault="00A07FF9" w:rsidP="00A95788">
            <w:r w:rsidRPr="0095388B">
              <w:t xml:space="preserve">Understand the process of creating </w:t>
            </w:r>
            <w:r>
              <w:t>and Consuming a RESTful Java Web Service</w:t>
            </w:r>
          </w:p>
        </w:tc>
      </w:tr>
      <w:tr w:rsidR="00A07FF9" w:rsidRPr="0095388B" w14:paraId="60D47A85" w14:textId="77777777" w:rsidTr="00A95788">
        <w:tc>
          <w:tcPr>
            <w:tcW w:w="790" w:type="dxa"/>
            <w:shd w:val="clear" w:color="auto" w:fill="CCCCCC"/>
            <w:vAlign w:val="center"/>
          </w:tcPr>
          <w:p w14:paraId="2893AEEE" w14:textId="77777777" w:rsidR="00A07FF9" w:rsidRPr="00337986" w:rsidRDefault="00A07FF9" w:rsidP="00A95788">
            <w:pPr>
              <w:rPr>
                <w:rStyle w:val="StyleNormalBold"/>
              </w:rPr>
            </w:pPr>
            <w:r w:rsidRPr="00337986">
              <w:rPr>
                <w:rStyle w:val="StyleNormalBold"/>
              </w:rPr>
              <w:t>Time</w:t>
            </w:r>
          </w:p>
        </w:tc>
        <w:tc>
          <w:tcPr>
            <w:tcW w:w="7346" w:type="dxa"/>
          </w:tcPr>
          <w:p w14:paraId="44AAA04D" w14:textId="022759E3" w:rsidR="00A07FF9" w:rsidRPr="0095388B" w:rsidRDefault="000732AC" w:rsidP="00CB21DF">
            <w:pPr>
              <w:pStyle w:val="ListParagraph"/>
              <w:numPr>
                <w:ilvl w:val="0"/>
                <w:numId w:val="12"/>
              </w:numPr>
            </w:pPr>
            <w:r>
              <w:t>mi</w:t>
            </w:r>
            <w:r w:rsidR="00A07FF9" w:rsidRPr="0095388B">
              <w:t>nutes</w:t>
            </w:r>
          </w:p>
        </w:tc>
      </w:tr>
    </w:tbl>
    <w:p w14:paraId="526D2445" w14:textId="77777777" w:rsidR="00E1785D" w:rsidRDefault="00E1785D" w:rsidP="00E1785D">
      <w:pPr>
        <w:pStyle w:val="ListParagraph"/>
        <w:ind w:left="1080"/>
      </w:pPr>
    </w:p>
    <w:p w14:paraId="401550BF" w14:textId="77777777" w:rsidR="00215C01" w:rsidRPr="00E37453" w:rsidRDefault="00A07FF9" w:rsidP="00ED26D7">
      <w:pPr>
        <w:pStyle w:val="ListParagraph"/>
        <w:numPr>
          <w:ilvl w:val="0"/>
          <w:numId w:val="11"/>
        </w:numPr>
      </w:pPr>
      <w:r w:rsidRPr="00E37453">
        <w:t xml:space="preserve">Refer below Java </w:t>
      </w:r>
      <w:r w:rsidR="00215C01" w:rsidRPr="00E37453">
        <w:t>files:</w:t>
      </w:r>
    </w:p>
    <w:p w14:paraId="0CC77586" w14:textId="77777777" w:rsidR="00084D8B" w:rsidRPr="00652780" w:rsidRDefault="00E41394" w:rsidP="00E1785D">
      <w:pPr>
        <w:pStyle w:val="ListParagraph"/>
        <w:ind w:left="1080" w:firstLine="360"/>
        <w:rPr>
          <w:rStyle w:val="Hyperlink"/>
        </w:rPr>
      </w:pPr>
      <w:hyperlink r:id="rId16" w:history="1">
        <w:r w:rsidR="00084D8B" w:rsidRPr="00652780">
          <w:rPr>
            <w:rStyle w:val="Hyperlink"/>
          </w:rPr>
          <w:t>Product.java</w:t>
        </w:r>
      </w:hyperlink>
    </w:p>
    <w:p w14:paraId="5AF449C1" w14:textId="77777777" w:rsidR="00215C01" w:rsidRDefault="00E41394" w:rsidP="00E1785D">
      <w:pPr>
        <w:pStyle w:val="ListParagraph"/>
        <w:ind w:left="1080" w:firstLine="360"/>
      </w:pPr>
      <w:hyperlink r:id="rId17" w:history="1">
        <w:r w:rsidR="00215C01" w:rsidRPr="00652780">
          <w:rPr>
            <w:rStyle w:val="Hyperlink"/>
          </w:rPr>
          <w:t>ProductDB.java</w:t>
        </w:r>
      </w:hyperlink>
    </w:p>
    <w:p w14:paraId="68BE542B" w14:textId="77777777" w:rsidR="007304C6" w:rsidRPr="00E37453" w:rsidRDefault="007304C6" w:rsidP="00E1785D">
      <w:pPr>
        <w:pStyle w:val="ListParagraph"/>
        <w:ind w:left="1080" w:firstLine="360"/>
      </w:pPr>
    </w:p>
    <w:p w14:paraId="68AFD467" w14:textId="77777777" w:rsidR="00215C01" w:rsidRDefault="00215C01" w:rsidP="00E1785D">
      <w:pPr>
        <w:pStyle w:val="ListParagraph"/>
        <w:ind w:left="1080"/>
      </w:pPr>
      <w:r w:rsidRPr="005358D0">
        <w:t xml:space="preserve">Create a Product RESTful web service that will </w:t>
      </w:r>
      <w:r w:rsidR="002E24C3" w:rsidRPr="005358D0">
        <w:t>display all products to the Web service consumer.</w:t>
      </w:r>
    </w:p>
    <w:p w14:paraId="3C746B01" w14:textId="77777777" w:rsidR="007304C6" w:rsidRPr="005358D0" w:rsidRDefault="007304C6" w:rsidP="00E1785D">
      <w:pPr>
        <w:pStyle w:val="ListParagraph"/>
        <w:ind w:left="1080"/>
      </w:pPr>
    </w:p>
    <w:p w14:paraId="5939DB4E" w14:textId="77777777" w:rsidR="00215C01" w:rsidRDefault="00215C01" w:rsidP="007304C6">
      <w:pPr>
        <w:ind w:left="720" w:firstLine="360"/>
        <w:rPr>
          <w:rFonts w:eastAsia="Arial Unicode MS" w:cs="Helvetica"/>
          <w:color w:val="000000" w:themeColor="text1"/>
          <w:kern w:val="36"/>
          <w:szCs w:val="20"/>
        </w:rPr>
      </w:pPr>
      <w:r w:rsidRPr="00503F33">
        <w:rPr>
          <w:rFonts w:eastAsia="Arial Unicode MS" w:cs="Helvetica"/>
          <w:b/>
          <w:color w:val="000000" w:themeColor="text1"/>
          <w:kern w:val="36"/>
          <w:szCs w:val="20"/>
        </w:rPr>
        <w:t>Note:</w:t>
      </w:r>
      <w:r>
        <w:rPr>
          <w:rFonts w:eastAsia="Arial Unicode MS" w:cs="Helvetica"/>
          <w:color w:val="000000" w:themeColor="text1"/>
          <w:kern w:val="36"/>
          <w:szCs w:val="20"/>
        </w:rPr>
        <w:t xml:space="preserve"> Make use of the static DB given in ProductDB.java</w:t>
      </w:r>
    </w:p>
    <w:p w14:paraId="1B9F264A" w14:textId="77777777" w:rsidR="00215C01" w:rsidRDefault="00215C01" w:rsidP="00215C01">
      <w:r>
        <w:tab/>
      </w:r>
    </w:p>
    <w:p w14:paraId="438CAE63" w14:textId="77777777" w:rsidR="00215C01" w:rsidRDefault="00215C01" w:rsidP="007304C6">
      <w:pPr>
        <w:ind w:left="360" w:firstLine="720"/>
        <w:rPr>
          <w:rFonts w:eastAsia="Arial Unicode MS" w:cs="Helvetica"/>
          <w:color w:val="000000" w:themeColor="text1"/>
          <w:kern w:val="36"/>
          <w:szCs w:val="20"/>
        </w:rPr>
      </w:pPr>
      <w:r w:rsidRPr="00E427E3">
        <w:rPr>
          <w:rFonts w:eastAsia="Arial Unicode MS" w:cs="Helvetica"/>
          <w:color w:val="000000" w:themeColor="text1"/>
          <w:kern w:val="36"/>
          <w:szCs w:val="20"/>
        </w:rPr>
        <w:t xml:space="preserve">Refer </w:t>
      </w:r>
      <w:r w:rsidR="000732AC">
        <w:rPr>
          <w:rFonts w:eastAsia="Arial Unicode MS" w:cs="Helvetica"/>
          <w:color w:val="000000" w:themeColor="text1"/>
          <w:kern w:val="36"/>
          <w:szCs w:val="20"/>
        </w:rPr>
        <w:t>below screen shot</w:t>
      </w:r>
      <w:r>
        <w:rPr>
          <w:rFonts w:eastAsia="Arial Unicode MS" w:cs="Helvetica"/>
          <w:color w:val="000000" w:themeColor="text1"/>
          <w:kern w:val="36"/>
          <w:szCs w:val="20"/>
        </w:rPr>
        <w:t>:</w:t>
      </w:r>
      <w:r w:rsidR="000E6BCC">
        <w:rPr>
          <w:rFonts w:eastAsia="Arial Unicode MS" w:cs="Helvetica"/>
          <w:color w:val="000000" w:themeColor="text1"/>
          <w:kern w:val="36"/>
          <w:szCs w:val="20"/>
        </w:rPr>
        <w:t xml:space="preserve"> </w:t>
      </w:r>
    </w:p>
    <w:p w14:paraId="070AED13" w14:textId="77777777" w:rsidR="00F91154" w:rsidRDefault="00F91154" w:rsidP="007304C6">
      <w:pPr>
        <w:ind w:left="360" w:firstLine="720"/>
        <w:rPr>
          <w:rFonts w:eastAsia="Arial Unicode MS" w:cs="Helvetica"/>
          <w:color w:val="000000" w:themeColor="text1"/>
          <w:kern w:val="36"/>
          <w:szCs w:val="20"/>
        </w:rPr>
      </w:pPr>
    </w:p>
    <w:p w14:paraId="4935B4F7" w14:textId="77777777" w:rsidR="00F91154" w:rsidRDefault="00F91154" w:rsidP="00652780">
      <w:pPr>
        <w:keepNext/>
        <w:tabs>
          <w:tab w:val="left" w:pos="360"/>
        </w:tabs>
        <w:ind w:left="360"/>
        <w:jc w:val="center"/>
      </w:pPr>
      <w:r>
        <w:rPr>
          <w:rFonts w:eastAsia="Arial Unicode MS" w:cs="Helvetica"/>
          <w:noProof/>
          <w:color w:val="000000" w:themeColor="text1"/>
          <w:kern w:val="36"/>
          <w:szCs w:val="20"/>
        </w:rPr>
        <w:drawing>
          <wp:inline distT="0" distB="0" distL="0" distR="0" wp14:anchorId="449A3359" wp14:editId="6AB0B24C">
            <wp:extent cx="5587245" cy="1609725"/>
            <wp:effectExtent l="19050" t="19050" r="1397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0247" cy="1610590"/>
                    </a:xfrm>
                    <a:prstGeom prst="rect">
                      <a:avLst/>
                    </a:prstGeom>
                    <a:noFill/>
                    <a:ln>
                      <a:solidFill>
                        <a:schemeClr val="tx1"/>
                      </a:solidFill>
                    </a:ln>
                  </pic:spPr>
                </pic:pic>
              </a:graphicData>
            </a:graphic>
          </wp:inline>
        </w:drawing>
      </w:r>
    </w:p>
    <w:p w14:paraId="2C6C3103" w14:textId="77777777" w:rsidR="00F91154" w:rsidRDefault="00F91154" w:rsidP="00F91154">
      <w:pPr>
        <w:pStyle w:val="Caption"/>
        <w:jc w:val="center"/>
        <w:rPr>
          <w:rFonts w:eastAsia="Arial Unicode MS" w:cs="Helvetica"/>
          <w:color w:val="000000" w:themeColor="text1"/>
          <w:kern w:val="36"/>
        </w:rPr>
      </w:pPr>
      <w:bookmarkStart w:id="19" w:name="_Toc451263960"/>
      <w:r>
        <w:t xml:space="preserve">Figure </w:t>
      </w:r>
      <w:fldSimple w:instr=" SEQ Figure \* ARABIC ">
        <w:r>
          <w:rPr>
            <w:noProof/>
          </w:rPr>
          <w:t>3</w:t>
        </w:r>
      </w:fldSimple>
      <w:r>
        <w:t xml:space="preserve"> : Screenshot</w:t>
      </w:r>
      <w:bookmarkEnd w:id="19"/>
    </w:p>
    <w:p w14:paraId="4DA10C4B" w14:textId="77777777" w:rsidR="00F91154" w:rsidRDefault="00F91154" w:rsidP="007304C6">
      <w:pPr>
        <w:ind w:left="360" w:firstLine="720"/>
        <w:rPr>
          <w:rFonts w:eastAsia="Arial Unicode MS" w:cs="Helvetica"/>
          <w:color w:val="000000" w:themeColor="text1"/>
          <w:kern w:val="36"/>
          <w:szCs w:val="20"/>
        </w:rPr>
      </w:pPr>
    </w:p>
    <w:p w14:paraId="366168AC" w14:textId="77777777" w:rsidR="00F91154" w:rsidRDefault="00F91154" w:rsidP="007304C6">
      <w:pPr>
        <w:ind w:left="360" w:firstLine="720"/>
        <w:rPr>
          <w:rFonts w:eastAsia="Arial Unicode MS" w:cs="Helvetica"/>
          <w:color w:val="000000" w:themeColor="text1"/>
          <w:kern w:val="36"/>
          <w:szCs w:val="20"/>
        </w:rPr>
      </w:pPr>
    </w:p>
    <w:p w14:paraId="51F956A4" w14:textId="77777777" w:rsidR="00F91154" w:rsidRDefault="00F91154" w:rsidP="00F91154">
      <w:pPr>
        <w:rPr>
          <w:rFonts w:eastAsia="Arial Unicode MS" w:cs="Helvetica"/>
          <w:color w:val="000000" w:themeColor="text1"/>
          <w:kern w:val="36"/>
          <w:szCs w:val="20"/>
        </w:rPr>
      </w:pPr>
      <w:r>
        <w:rPr>
          <w:rFonts w:eastAsia="Arial Unicode MS" w:cs="Helvetica"/>
          <w:color w:val="000000" w:themeColor="text1"/>
          <w:kern w:val="36"/>
          <w:szCs w:val="20"/>
        </w:rPr>
        <w:tab/>
      </w:r>
      <w:r w:rsidRPr="00F91154">
        <w:rPr>
          <w:rFonts w:eastAsia="Arial Unicode MS" w:cs="Helvetica"/>
          <w:color w:val="000000" w:themeColor="text1"/>
          <w:kern w:val="36"/>
          <w:szCs w:val="20"/>
        </w:rPr>
        <w:t>The consumer should also be able to add a product to the existing list of products.</w:t>
      </w:r>
    </w:p>
    <w:p w14:paraId="657DA858" w14:textId="77777777" w:rsidR="00F91154" w:rsidRDefault="00F91154" w:rsidP="00F91154">
      <w:pPr>
        <w:rPr>
          <w:rFonts w:eastAsia="Arial Unicode MS" w:cs="Helvetica"/>
          <w:color w:val="000000" w:themeColor="text1"/>
          <w:kern w:val="36"/>
          <w:szCs w:val="20"/>
        </w:rPr>
      </w:pPr>
    </w:p>
    <w:p w14:paraId="20B01ED9" w14:textId="77777777" w:rsidR="00F91154" w:rsidRDefault="00F91154" w:rsidP="00F91154">
      <w:pPr>
        <w:rPr>
          <w:rFonts w:eastAsia="Arial Unicode MS" w:cs="Helvetica"/>
          <w:color w:val="000000" w:themeColor="text1"/>
          <w:kern w:val="36"/>
          <w:szCs w:val="20"/>
        </w:rPr>
      </w:pPr>
      <w:r>
        <w:rPr>
          <w:rFonts w:eastAsia="Arial Unicode MS" w:cs="Helvetica"/>
          <w:color w:val="000000" w:themeColor="text1"/>
          <w:kern w:val="36"/>
          <w:szCs w:val="20"/>
        </w:rPr>
        <w:tab/>
      </w:r>
      <w:r w:rsidRPr="00F91154">
        <w:rPr>
          <w:rFonts w:eastAsia="Arial Unicode MS" w:cs="Helvetica"/>
          <w:color w:val="000000" w:themeColor="text1"/>
          <w:kern w:val="36"/>
          <w:szCs w:val="20"/>
        </w:rPr>
        <w:t>Refer below screen shots:</w:t>
      </w:r>
    </w:p>
    <w:p w14:paraId="1F9C2D5F" w14:textId="77777777" w:rsidR="00F91154" w:rsidRDefault="00F91154" w:rsidP="00F91154">
      <w:pPr>
        <w:rPr>
          <w:rFonts w:eastAsia="Arial Unicode MS" w:cs="Helvetica"/>
          <w:color w:val="000000" w:themeColor="text1"/>
          <w:kern w:val="36"/>
          <w:szCs w:val="20"/>
        </w:rPr>
      </w:pPr>
    </w:p>
    <w:p w14:paraId="45855460" w14:textId="77777777" w:rsidR="00F91154" w:rsidRDefault="00F91154" w:rsidP="00F91154">
      <w:pPr>
        <w:rPr>
          <w:rFonts w:eastAsia="Arial Unicode MS" w:cs="Helvetica"/>
          <w:color w:val="000000" w:themeColor="text1"/>
          <w:kern w:val="36"/>
          <w:szCs w:val="20"/>
        </w:rPr>
      </w:pPr>
    </w:p>
    <w:p w14:paraId="2702CFED" w14:textId="77777777" w:rsidR="00F91154" w:rsidRDefault="00F91154" w:rsidP="00652780">
      <w:pPr>
        <w:keepNext/>
        <w:jc w:val="center"/>
      </w:pPr>
      <w:r>
        <w:rPr>
          <w:noProof/>
        </w:rPr>
        <w:drawing>
          <wp:inline distT="0" distB="0" distL="0" distR="0" wp14:anchorId="17B50D11" wp14:editId="17C2F788">
            <wp:extent cx="4838700" cy="190500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8700" cy="1905000"/>
                    </a:xfrm>
                    <a:prstGeom prst="rect">
                      <a:avLst/>
                    </a:prstGeom>
                    <a:noFill/>
                    <a:ln>
                      <a:solidFill>
                        <a:schemeClr val="tx1"/>
                      </a:solidFill>
                    </a:ln>
                  </pic:spPr>
                </pic:pic>
              </a:graphicData>
            </a:graphic>
          </wp:inline>
        </w:drawing>
      </w:r>
    </w:p>
    <w:p w14:paraId="31EF83E6" w14:textId="77777777" w:rsidR="00F91154" w:rsidRDefault="00F91154" w:rsidP="00F91154">
      <w:pPr>
        <w:pStyle w:val="Caption"/>
        <w:jc w:val="center"/>
        <w:rPr>
          <w:rFonts w:eastAsia="Arial Unicode MS" w:cs="Helvetica"/>
          <w:color w:val="000000" w:themeColor="text1"/>
          <w:kern w:val="36"/>
        </w:rPr>
      </w:pPr>
      <w:bookmarkStart w:id="20" w:name="_Toc451263961"/>
      <w:r>
        <w:t xml:space="preserve">Figure </w:t>
      </w:r>
      <w:fldSimple w:instr=" SEQ Figure \* ARABIC ">
        <w:r>
          <w:rPr>
            <w:noProof/>
          </w:rPr>
          <w:t>4</w:t>
        </w:r>
      </w:fldSimple>
      <w:r>
        <w:t xml:space="preserve"> : Input Screen</w:t>
      </w:r>
      <w:bookmarkEnd w:id="20"/>
    </w:p>
    <w:p w14:paraId="4CA3EF5D" w14:textId="77777777" w:rsidR="00F91154" w:rsidRDefault="00F91154" w:rsidP="00F91154">
      <w:pPr>
        <w:rPr>
          <w:rFonts w:eastAsia="Arial Unicode MS" w:cs="Helvetica"/>
          <w:color w:val="000000" w:themeColor="text1"/>
          <w:kern w:val="36"/>
          <w:szCs w:val="20"/>
        </w:rPr>
      </w:pPr>
    </w:p>
    <w:p w14:paraId="48229056" w14:textId="77777777" w:rsidR="00F91154" w:rsidRDefault="00F91154" w:rsidP="00F91154">
      <w:pPr>
        <w:rPr>
          <w:rFonts w:eastAsia="Arial Unicode MS" w:cs="Helvetica"/>
          <w:color w:val="000000" w:themeColor="text1"/>
          <w:kern w:val="36"/>
          <w:szCs w:val="20"/>
        </w:rPr>
      </w:pPr>
    </w:p>
    <w:p w14:paraId="71080D01" w14:textId="77777777" w:rsidR="00F91154" w:rsidRDefault="00F91154" w:rsidP="00F91154">
      <w:pPr>
        <w:rPr>
          <w:rFonts w:eastAsia="Arial Unicode MS" w:cs="Helvetica"/>
          <w:color w:val="000000" w:themeColor="text1"/>
          <w:kern w:val="36"/>
          <w:szCs w:val="20"/>
        </w:rPr>
      </w:pPr>
    </w:p>
    <w:p w14:paraId="5CE7D06E" w14:textId="77777777" w:rsidR="00F91154" w:rsidRDefault="00F91154" w:rsidP="00F91154">
      <w:pPr>
        <w:rPr>
          <w:rFonts w:eastAsia="Arial Unicode MS" w:cs="Helvetica"/>
          <w:color w:val="000000" w:themeColor="text1"/>
          <w:kern w:val="36"/>
          <w:szCs w:val="20"/>
        </w:rPr>
      </w:pPr>
    </w:p>
    <w:p w14:paraId="4433E98C" w14:textId="77777777" w:rsidR="00F91154" w:rsidRDefault="00F91154" w:rsidP="00F91154">
      <w:pPr>
        <w:rPr>
          <w:rFonts w:eastAsia="Arial Unicode MS" w:cs="Helvetica"/>
          <w:color w:val="000000" w:themeColor="text1"/>
          <w:kern w:val="36"/>
          <w:szCs w:val="20"/>
        </w:rPr>
      </w:pPr>
    </w:p>
    <w:p w14:paraId="169374AE" w14:textId="77777777" w:rsidR="00F91154" w:rsidRDefault="00F91154" w:rsidP="00F91154">
      <w:pPr>
        <w:rPr>
          <w:rFonts w:eastAsia="Arial Unicode MS" w:cs="Helvetica"/>
          <w:color w:val="000000" w:themeColor="text1"/>
          <w:kern w:val="36"/>
          <w:szCs w:val="20"/>
        </w:rPr>
      </w:pPr>
    </w:p>
    <w:p w14:paraId="31F0025D" w14:textId="77777777" w:rsidR="00F91154" w:rsidRDefault="00F91154" w:rsidP="00F91154">
      <w:pPr>
        <w:rPr>
          <w:rFonts w:eastAsia="Arial Unicode MS" w:cs="Helvetica"/>
          <w:color w:val="000000" w:themeColor="text1"/>
          <w:kern w:val="36"/>
          <w:szCs w:val="20"/>
        </w:rPr>
      </w:pPr>
    </w:p>
    <w:p w14:paraId="5F978ABE" w14:textId="77777777" w:rsidR="00F91154" w:rsidRDefault="00F91154" w:rsidP="00F91154">
      <w:pPr>
        <w:rPr>
          <w:rFonts w:eastAsia="Arial Unicode MS" w:cs="Helvetica"/>
          <w:color w:val="000000" w:themeColor="text1"/>
          <w:kern w:val="36"/>
          <w:szCs w:val="20"/>
        </w:rPr>
      </w:pPr>
      <w:r w:rsidRPr="00F91154">
        <w:rPr>
          <w:rFonts w:eastAsia="Arial Unicode MS" w:cs="Helvetica"/>
          <w:color w:val="000000" w:themeColor="text1"/>
          <w:kern w:val="36"/>
          <w:szCs w:val="20"/>
        </w:rPr>
        <w:t>After entering product details, refer below screen shot</w:t>
      </w:r>
    </w:p>
    <w:p w14:paraId="53B27683" w14:textId="77777777" w:rsidR="00F91154" w:rsidRDefault="00F91154" w:rsidP="00F91154">
      <w:pPr>
        <w:rPr>
          <w:rFonts w:eastAsia="Arial Unicode MS" w:cs="Helvetica"/>
          <w:color w:val="000000" w:themeColor="text1"/>
          <w:kern w:val="36"/>
          <w:szCs w:val="20"/>
        </w:rPr>
      </w:pPr>
    </w:p>
    <w:p w14:paraId="0079511E" w14:textId="77777777" w:rsidR="00F91154" w:rsidRDefault="00F91154" w:rsidP="00652780">
      <w:pPr>
        <w:keepNext/>
        <w:jc w:val="center"/>
      </w:pPr>
      <w:r>
        <w:rPr>
          <w:noProof/>
        </w:rPr>
        <w:drawing>
          <wp:inline distT="0" distB="0" distL="0" distR="0" wp14:anchorId="2D9ED248" wp14:editId="40F5DEA3">
            <wp:extent cx="4876800" cy="1828800"/>
            <wp:effectExtent l="19050" t="19050" r="1905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8493" cy="1829435"/>
                    </a:xfrm>
                    <a:prstGeom prst="rect">
                      <a:avLst/>
                    </a:prstGeom>
                    <a:noFill/>
                    <a:ln>
                      <a:solidFill>
                        <a:schemeClr val="tx1"/>
                      </a:solidFill>
                    </a:ln>
                  </pic:spPr>
                </pic:pic>
              </a:graphicData>
            </a:graphic>
          </wp:inline>
        </w:drawing>
      </w:r>
    </w:p>
    <w:p w14:paraId="492990FD" w14:textId="77777777" w:rsidR="00F91154" w:rsidRDefault="00F91154" w:rsidP="00F91154">
      <w:pPr>
        <w:pStyle w:val="Caption"/>
        <w:jc w:val="center"/>
        <w:rPr>
          <w:rFonts w:eastAsia="Arial Unicode MS" w:cs="Helvetica"/>
          <w:color w:val="000000" w:themeColor="text1"/>
          <w:kern w:val="36"/>
        </w:rPr>
      </w:pPr>
      <w:bookmarkStart w:id="21" w:name="_Toc451263962"/>
      <w:r>
        <w:t xml:space="preserve">Figure </w:t>
      </w:r>
      <w:fldSimple w:instr=" SEQ Figure \* ARABIC ">
        <w:r>
          <w:rPr>
            <w:noProof/>
          </w:rPr>
          <w:t>5</w:t>
        </w:r>
      </w:fldSimple>
      <w:r>
        <w:t xml:space="preserve"> : Input Screen with data</w:t>
      </w:r>
      <w:bookmarkEnd w:id="21"/>
    </w:p>
    <w:p w14:paraId="5AAC1061" w14:textId="77777777" w:rsidR="00F91154" w:rsidRDefault="00F91154" w:rsidP="00F91154">
      <w:pPr>
        <w:rPr>
          <w:rFonts w:eastAsia="Arial Unicode MS" w:cs="Helvetica"/>
          <w:color w:val="000000" w:themeColor="text1"/>
          <w:kern w:val="36"/>
          <w:szCs w:val="20"/>
        </w:rPr>
      </w:pPr>
    </w:p>
    <w:p w14:paraId="15FD2FB5" w14:textId="77777777" w:rsidR="00F91154" w:rsidRDefault="00F91154" w:rsidP="00F91154">
      <w:pPr>
        <w:rPr>
          <w:rFonts w:eastAsia="Arial Unicode MS" w:cs="Helvetica"/>
          <w:color w:val="000000" w:themeColor="text1"/>
          <w:kern w:val="36"/>
          <w:szCs w:val="20"/>
        </w:rPr>
      </w:pPr>
    </w:p>
    <w:p w14:paraId="2D1BFDC2" w14:textId="77777777" w:rsidR="00F91154" w:rsidRDefault="00F91154" w:rsidP="00F91154">
      <w:pPr>
        <w:rPr>
          <w:rFonts w:eastAsia="Arial Unicode MS" w:cs="Helvetica"/>
          <w:color w:val="000000" w:themeColor="text1"/>
          <w:kern w:val="36"/>
          <w:szCs w:val="20"/>
        </w:rPr>
      </w:pPr>
      <w:r w:rsidRPr="00F91154">
        <w:rPr>
          <w:rFonts w:eastAsia="Arial Unicode MS" w:cs="Helvetica"/>
          <w:color w:val="000000" w:themeColor="text1"/>
          <w:kern w:val="36"/>
          <w:szCs w:val="20"/>
        </w:rPr>
        <w:t>Product is added to existing list of products</w:t>
      </w:r>
    </w:p>
    <w:p w14:paraId="25E2CE80" w14:textId="77777777" w:rsidR="00F91154" w:rsidRDefault="00F91154" w:rsidP="00F91154">
      <w:pPr>
        <w:rPr>
          <w:rFonts w:eastAsia="Arial Unicode MS" w:cs="Helvetica"/>
          <w:color w:val="000000" w:themeColor="text1"/>
          <w:kern w:val="36"/>
          <w:szCs w:val="20"/>
        </w:rPr>
      </w:pPr>
    </w:p>
    <w:p w14:paraId="0918C1DF" w14:textId="77777777" w:rsidR="00F91154" w:rsidRDefault="00F91154" w:rsidP="00652780">
      <w:pPr>
        <w:keepNext/>
        <w:jc w:val="center"/>
      </w:pPr>
      <w:r>
        <w:rPr>
          <w:noProof/>
        </w:rPr>
        <w:drawing>
          <wp:inline distT="0" distB="0" distL="0" distR="0" wp14:anchorId="336ADBD2" wp14:editId="257FE181">
            <wp:extent cx="4642338" cy="838200"/>
            <wp:effectExtent l="19050" t="19050" r="2540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2338" cy="838200"/>
                    </a:xfrm>
                    <a:prstGeom prst="rect">
                      <a:avLst/>
                    </a:prstGeom>
                    <a:noFill/>
                    <a:ln>
                      <a:solidFill>
                        <a:schemeClr val="tx1"/>
                      </a:solidFill>
                    </a:ln>
                  </pic:spPr>
                </pic:pic>
              </a:graphicData>
            </a:graphic>
          </wp:inline>
        </w:drawing>
      </w:r>
    </w:p>
    <w:p w14:paraId="15D2326D" w14:textId="77777777" w:rsidR="00F91154" w:rsidRDefault="00F91154" w:rsidP="00F91154">
      <w:pPr>
        <w:pStyle w:val="Caption"/>
        <w:jc w:val="center"/>
        <w:rPr>
          <w:rFonts w:eastAsia="Arial Unicode MS" w:cs="Helvetica"/>
          <w:color w:val="000000" w:themeColor="text1"/>
          <w:kern w:val="36"/>
        </w:rPr>
      </w:pPr>
      <w:bookmarkStart w:id="22" w:name="_Toc451263963"/>
      <w:r>
        <w:t xml:space="preserve">Figure </w:t>
      </w:r>
      <w:fldSimple w:instr=" SEQ Figure \* ARABIC ">
        <w:r>
          <w:rPr>
            <w:noProof/>
          </w:rPr>
          <w:t>6</w:t>
        </w:r>
      </w:fldSimple>
      <w:r>
        <w:t xml:space="preserve"> : Screen shot</w:t>
      </w:r>
      <w:bookmarkEnd w:id="22"/>
    </w:p>
    <w:p w14:paraId="3BE52BBB" w14:textId="77777777" w:rsidR="00F91154" w:rsidRDefault="00F91154" w:rsidP="00F91154">
      <w:pPr>
        <w:rPr>
          <w:rFonts w:eastAsia="Arial Unicode MS" w:cs="Helvetica"/>
          <w:color w:val="000000" w:themeColor="text1"/>
          <w:kern w:val="36"/>
          <w:szCs w:val="20"/>
        </w:rPr>
      </w:pPr>
    </w:p>
    <w:p w14:paraId="61CB7E3F" w14:textId="77777777" w:rsidR="00F91154" w:rsidRDefault="00F91154" w:rsidP="00F91154">
      <w:pPr>
        <w:rPr>
          <w:rFonts w:eastAsia="Arial Unicode MS" w:cs="Helvetica"/>
          <w:color w:val="000000" w:themeColor="text1"/>
          <w:kern w:val="36"/>
          <w:szCs w:val="20"/>
        </w:rPr>
      </w:pPr>
      <w:r w:rsidRPr="00F91154">
        <w:rPr>
          <w:rFonts w:eastAsia="Arial Unicode MS" w:cs="Helvetica"/>
          <w:color w:val="000000" w:themeColor="text1"/>
          <w:kern w:val="36"/>
          <w:szCs w:val="20"/>
        </w:rPr>
        <w:t>Now, new product is added to existing list of products</w:t>
      </w:r>
    </w:p>
    <w:p w14:paraId="56B72481" w14:textId="77777777" w:rsidR="00F91154" w:rsidRDefault="00F91154" w:rsidP="00F91154">
      <w:pPr>
        <w:rPr>
          <w:rFonts w:eastAsia="Arial Unicode MS" w:cs="Helvetica"/>
          <w:color w:val="000000" w:themeColor="text1"/>
          <w:kern w:val="36"/>
          <w:szCs w:val="20"/>
        </w:rPr>
      </w:pPr>
    </w:p>
    <w:p w14:paraId="4B005F1A" w14:textId="77777777" w:rsidR="00F91154" w:rsidRDefault="00F91154" w:rsidP="00652780">
      <w:pPr>
        <w:keepNext/>
        <w:jc w:val="center"/>
      </w:pPr>
      <w:r>
        <w:rPr>
          <w:noProof/>
        </w:rPr>
        <w:drawing>
          <wp:inline distT="0" distB="0" distL="0" distR="0" wp14:anchorId="35FAE004" wp14:editId="7470BE3C">
            <wp:extent cx="5108030" cy="1285875"/>
            <wp:effectExtent l="19050" t="19050" r="1651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108118" cy="1285897"/>
                    </a:xfrm>
                    <a:prstGeom prst="rect">
                      <a:avLst/>
                    </a:prstGeom>
                    <a:noFill/>
                    <a:ln>
                      <a:solidFill>
                        <a:schemeClr val="tx1"/>
                      </a:solidFill>
                    </a:ln>
                  </pic:spPr>
                </pic:pic>
              </a:graphicData>
            </a:graphic>
          </wp:inline>
        </w:drawing>
      </w:r>
    </w:p>
    <w:p w14:paraId="684D340C" w14:textId="77777777" w:rsidR="00F91154" w:rsidRDefault="00F91154" w:rsidP="00F91154">
      <w:pPr>
        <w:pStyle w:val="Caption"/>
        <w:jc w:val="center"/>
        <w:rPr>
          <w:rFonts w:eastAsia="Arial Unicode MS" w:cs="Helvetica"/>
          <w:color w:val="000000" w:themeColor="text1"/>
          <w:kern w:val="36"/>
        </w:rPr>
      </w:pPr>
      <w:bookmarkStart w:id="23" w:name="_Toc451263964"/>
      <w:r>
        <w:t xml:space="preserve">Figure </w:t>
      </w:r>
      <w:fldSimple w:instr=" SEQ Figure \* ARABIC ">
        <w:r>
          <w:rPr>
            <w:noProof/>
          </w:rPr>
          <w:t>7</w:t>
        </w:r>
      </w:fldSimple>
      <w:r>
        <w:t xml:space="preserve"> : Screen shot</w:t>
      </w:r>
      <w:bookmarkEnd w:id="23"/>
    </w:p>
    <w:p w14:paraId="74D294C3" w14:textId="77777777" w:rsidR="00F91154" w:rsidRDefault="00F91154" w:rsidP="00F91154">
      <w:pPr>
        <w:rPr>
          <w:rFonts w:eastAsia="Arial Unicode MS" w:cs="Helvetica"/>
          <w:color w:val="000000" w:themeColor="text1"/>
          <w:kern w:val="36"/>
          <w:szCs w:val="20"/>
        </w:rPr>
      </w:pPr>
    </w:p>
    <w:p w14:paraId="4DA1E5F7" w14:textId="77777777" w:rsidR="00F91154" w:rsidRDefault="00F91154" w:rsidP="00F91154">
      <w:pPr>
        <w:rPr>
          <w:rFonts w:eastAsia="Arial Unicode MS" w:cs="Helvetica"/>
          <w:color w:val="000000" w:themeColor="text1"/>
          <w:kern w:val="36"/>
          <w:szCs w:val="20"/>
        </w:rPr>
      </w:pPr>
    </w:p>
    <w:p w14:paraId="57000893" w14:textId="77777777" w:rsidR="00F91154" w:rsidRDefault="00F91154" w:rsidP="00F91154">
      <w:pPr>
        <w:rPr>
          <w:rFonts w:eastAsia="Arial Unicode MS" w:cs="Helvetica"/>
          <w:color w:val="000000" w:themeColor="text1"/>
          <w:kern w:val="36"/>
          <w:szCs w:val="20"/>
        </w:rPr>
      </w:pPr>
    </w:p>
    <w:p w14:paraId="3755D30F" w14:textId="211D72FE" w:rsidR="00F91154" w:rsidRPr="00CB21DF" w:rsidRDefault="00CB21DF" w:rsidP="00CB21DF">
      <w:pPr>
        <w:pStyle w:val="ListParagraph"/>
        <w:numPr>
          <w:ilvl w:val="0"/>
          <w:numId w:val="11"/>
        </w:numPr>
        <w:rPr>
          <w:rFonts w:eastAsia="Arial Unicode MS" w:cs="Helvetica"/>
          <w:color w:val="000000" w:themeColor="text1"/>
          <w:kern w:val="36"/>
          <w:szCs w:val="20"/>
        </w:rPr>
      </w:pPr>
      <w:r>
        <w:rPr>
          <w:rFonts w:eastAsia="Arial Unicode MS" w:cs="Helvetica"/>
          <w:color w:val="000000" w:themeColor="text1"/>
          <w:kern w:val="36"/>
          <w:szCs w:val="20"/>
        </w:rPr>
        <w:t>Refer to the above assignment and create with Spring REST.</w:t>
      </w:r>
    </w:p>
    <w:p w14:paraId="728EB040" w14:textId="77777777" w:rsidR="00F91154" w:rsidRDefault="00F91154" w:rsidP="00F91154">
      <w:pPr>
        <w:rPr>
          <w:rFonts w:eastAsia="Arial Unicode MS" w:cs="Helvetica"/>
          <w:color w:val="000000" w:themeColor="text1"/>
          <w:kern w:val="36"/>
          <w:szCs w:val="20"/>
        </w:rPr>
      </w:pPr>
    </w:p>
    <w:p w14:paraId="670C843A" w14:textId="77777777" w:rsidR="00F91154" w:rsidRDefault="00F91154" w:rsidP="00F91154">
      <w:pPr>
        <w:rPr>
          <w:rFonts w:eastAsia="Arial Unicode MS" w:cs="Helvetica"/>
          <w:color w:val="000000" w:themeColor="text1"/>
          <w:kern w:val="36"/>
          <w:szCs w:val="20"/>
        </w:rPr>
      </w:pPr>
    </w:p>
    <w:p w14:paraId="6639A45F" w14:textId="77777777" w:rsidR="00F91154" w:rsidRDefault="00F91154" w:rsidP="007304C6">
      <w:pPr>
        <w:ind w:left="360" w:firstLine="720"/>
        <w:rPr>
          <w:rFonts w:eastAsia="Arial Unicode MS" w:cs="Helvetica"/>
          <w:color w:val="000000" w:themeColor="text1"/>
          <w:kern w:val="36"/>
          <w:szCs w:val="20"/>
        </w:rPr>
      </w:pPr>
    </w:p>
    <w:p w14:paraId="4C63C1A7" w14:textId="77777777" w:rsidR="00F91154" w:rsidRDefault="00F91154" w:rsidP="007304C6">
      <w:pPr>
        <w:ind w:left="360" w:firstLine="720"/>
        <w:rPr>
          <w:rFonts w:eastAsia="Arial Unicode MS" w:cs="Helvetica"/>
          <w:color w:val="000000" w:themeColor="text1"/>
          <w:kern w:val="36"/>
          <w:szCs w:val="20"/>
        </w:rPr>
      </w:pPr>
    </w:p>
    <w:p w14:paraId="477613E8" w14:textId="77777777" w:rsidR="00CB21DF" w:rsidRDefault="00CB21DF" w:rsidP="00CB21DF">
      <w:pPr>
        <w:pStyle w:val="MainTitle-Numbered"/>
        <w:numPr>
          <w:ilvl w:val="0"/>
          <w:numId w:val="0"/>
        </w:numPr>
        <w:ind w:left="1440"/>
      </w:pPr>
    </w:p>
    <w:p w14:paraId="7FA23E0B" w14:textId="77777777" w:rsidR="00CB21DF" w:rsidRDefault="00CB21DF" w:rsidP="00CB21DF">
      <w:pPr>
        <w:pStyle w:val="MainTitle-Numbered"/>
        <w:numPr>
          <w:ilvl w:val="0"/>
          <w:numId w:val="0"/>
        </w:numPr>
        <w:ind w:left="1440"/>
      </w:pPr>
    </w:p>
    <w:p w14:paraId="24884D79" w14:textId="0DF78F14" w:rsidR="00CB21DF" w:rsidRPr="00E1785D" w:rsidRDefault="00CB21DF" w:rsidP="00CB21DF">
      <w:pPr>
        <w:pStyle w:val="MainTitle-Numbered"/>
      </w:pPr>
      <w:bookmarkStart w:id="24" w:name="_Toc510986665"/>
      <w:bookmarkStart w:id="25" w:name="_GoBack"/>
      <w:bookmarkEnd w:id="25"/>
      <w:r>
        <w:lastRenderedPageBreak/>
        <w:t>Spring REST: Exception Handling, Versioning and Pagination</w:t>
      </w:r>
      <w:bookmarkEnd w:id="24"/>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CB21DF" w:rsidRPr="0095388B" w14:paraId="5CF185CE" w14:textId="77777777" w:rsidTr="00AE7F02">
        <w:tc>
          <w:tcPr>
            <w:tcW w:w="790" w:type="dxa"/>
            <w:shd w:val="clear" w:color="auto" w:fill="CCCCCC"/>
            <w:vAlign w:val="center"/>
          </w:tcPr>
          <w:p w14:paraId="1C10EAAF" w14:textId="77777777" w:rsidR="00CB21DF" w:rsidRPr="00337986" w:rsidRDefault="00CB21DF" w:rsidP="00AE7F02">
            <w:pPr>
              <w:rPr>
                <w:rStyle w:val="StyleNormalBold"/>
              </w:rPr>
            </w:pPr>
            <w:r w:rsidRPr="00337986">
              <w:rPr>
                <w:rStyle w:val="StyleNormalBold"/>
              </w:rPr>
              <w:t>Goals</w:t>
            </w:r>
          </w:p>
        </w:tc>
        <w:tc>
          <w:tcPr>
            <w:tcW w:w="7346" w:type="dxa"/>
          </w:tcPr>
          <w:p w14:paraId="5007F93D" w14:textId="77777777" w:rsidR="00CB21DF" w:rsidRPr="0095388B" w:rsidRDefault="00CB21DF" w:rsidP="00AE7F02">
            <w:r w:rsidRPr="0095388B">
              <w:t xml:space="preserve">Understand the process of creating </w:t>
            </w:r>
            <w:r>
              <w:t>and Consuming a RESTful Java Web Service</w:t>
            </w:r>
          </w:p>
        </w:tc>
      </w:tr>
      <w:tr w:rsidR="00CB21DF" w:rsidRPr="0095388B" w14:paraId="4D8F1D7E" w14:textId="77777777" w:rsidTr="00AE7F02">
        <w:tc>
          <w:tcPr>
            <w:tcW w:w="790" w:type="dxa"/>
            <w:shd w:val="clear" w:color="auto" w:fill="CCCCCC"/>
            <w:vAlign w:val="center"/>
          </w:tcPr>
          <w:p w14:paraId="38A71836" w14:textId="77777777" w:rsidR="00CB21DF" w:rsidRPr="00337986" w:rsidRDefault="00CB21DF" w:rsidP="00AE7F02">
            <w:pPr>
              <w:rPr>
                <w:rStyle w:val="StyleNormalBold"/>
              </w:rPr>
            </w:pPr>
            <w:r w:rsidRPr="00337986">
              <w:rPr>
                <w:rStyle w:val="StyleNormalBold"/>
              </w:rPr>
              <w:t>Time</w:t>
            </w:r>
          </w:p>
        </w:tc>
        <w:tc>
          <w:tcPr>
            <w:tcW w:w="7346" w:type="dxa"/>
          </w:tcPr>
          <w:p w14:paraId="7D58AA6D" w14:textId="77777777" w:rsidR="00CB21DF" w:rsidRPr="0095388B" w:rsidRDefault="00CB21DF" w:rsidP="00AE7F02">
            <w:pPr>
              <w:pStyle w:val="ListParagraph"/>
              <w:numPr>
                <w:ilvl w:val="0"/>
                <w:numId w:val="10"/>
              </w:numPr>
            </w:pPr>
            <w:r>
              <w:t>mi</w:t>
            </w:r>
            <w:r w:rsidRPr="0095388B">
              <w:t>nutes</w:t>
            </w:r>
          </w:p>
        </w:tc>
      </w:tr>
    </w:tbl>
    <w:p w14:paraId="066B5B65" w14:textId="77777777" w:rsidR="00CB21DF" w:rsidRDefault="00CB21DF" w:rsidP="00CB21DF">
      <w:pPr>
        <w:pStyle w:val="ListParagraph"/>
        <w:ind w:left="1080"/>
      </w:pPr>
    </w:p>
    <w:p w14:paraId="2A090826" w14:textId="2400ED62" w:rsidR="00F91154" w:rsidRDefault="00CB21DF" w:rsidP="00CB21DF">
      <w:pPr>
        <w:pStyle w:val="ListParagraph"/>
        <w:numPr>
          <w:ilvl w:val="0"/>
          <w:numId w:val="13"/>
        </w:numPr>
        <w:rPr>
          <w:rFonts w:eastAsia="Arial Unicode MS" w:cs="Helvetica"/>
          <w:color w:val="000000" w:themeColor="text1"/>
          <w:kern w:val="36"/>
          <w:szCs w:val="20"/>
        </w:rPr>
      </w:pPr>
      <w:r>
        <w:rPr>
          <w:rFonts w:eastAsia="Arial Unicode MS" w:cs="Helvetica"/>
          <w:color w:val="000000" w:themeColor="text1"/>
          <w:kern w:val="36"/>
          <w:szCs w:val="20"/>
        </w:rPr>
        <w:t>Refer to the Spring REST application created in Lab 2.2. Apply the Exception handling.</w:t>
      </w:r>
    </w:p>
    <w:p w14:paraId="529F9720" w14:textId="565EF975" w:rsidR="00CB21DF" w:rsidRDefault="00CB21DF" w:rsidP="00CB21DF">
      <w:pPr>
        <w:pStyle w:val="ListParagraph"/>
        <w:numPr>
          <w:ilvl w:val="0"/>
          <w:numId w:val="13"/>
        </w:numPr>
        <w:rPr>
          <w:rFonts w:eastAsia="Arial Unicode MS" w:cs="Helvetica"/>
          <w:color w:val="000000" w:themeColor="text1"/>
          <w:kern w:val="36"/>
          <w:szCs w:val="20"/>
        </w:rPr>
      </w:pPr>
      <w:r>
        <w:rPr>
          <w:rFonts w:eastAsia="Arial Unicode MS" w:cs="Helvetica"/>
          <w:color w:val="000000" w:themeColor="text1"/>
          <w:kern w:val="36"/>
          <w:szCs w:val="20"/>
        </w:rPr>
        <w:t xml:space="preserve">In Previous lab add the category property in the product class and add the versioning features </w:t>
      </w:r>
      <w:r w:rsidR="00E30A10">
        <w:rPr>
          <w:rFonts w:eastAsia="Arial Unicode MS" w:cs="Helvetica"/>
          <w:color w:val="000000" w:themeColor="text1"/>
          <w:kern w:val="36"/>
          <w:szCs w:val="20"/>
        </w:rPr>
        <w:t>as new product data will be available with V1 link.</w:t>
      </w:r>
    </w:p>
    <w:p w14:paraId="1494D3E6" w14:textId="4A06AF55" w:rsidR="00E30A10" w:rsidRPr="00CB21DF" w:rsidRDefault="00E30A10" w:rsidP="00E30A10">
      <w:pPr>
        <w:pStyle w:val="ListParagraph"/>
        <w:ind w:left="1440"/>
        <w:rPr>
          <w:rFonts w:eastAsia="Arial Unicode MS" w:cs="Helvetica"/>
          <w:color w:val="000000" w:themeColor="text1"/>
          <w:kern w:val="36"/>
          <w:szCs w:val="20"/>
        </w:rPr>
      </w:pPr>
      <w:r>
        <w:rPr>
          <w:rFonts w:eastAsia="Arial Unicode MS" w:cs="Helvetica"/>
          <w:color w:val="000000" w:themeColor="text1"/>
          <w:kern w:val="36"/>
          <w:szCs w:val="20"/>
        </w:rPr>
        <w:t>[Hint: Use URI Versioning]</w:t>
      </w:r>
    </w:p>
    <w:p w14:paraId="378A6389" w14:textId="77777777" w:rsidR="00F91154" w:rsidRDefault="00F91154" w:rsidP="007304C6">
      <w:pPr>
        <w:ind w:left="360" w:firstLine="720"/>
        <w:rPr>
          <w:rFonts w:eastAsia="Arial Unicode MS" w:cs="Helvetica"/>
          <w:color w:val="000000" w:themeColor="text1"/>
          <w:kern w:val="36"/>
          <w:szCs w:val="20"/>
        </w:rPr>
      </w:pPr>
    </w:p>
    <w:p w14:paraId="53194E6B" w14:textId="77777777" w:rsidR="00F91154" w:rsidRDefault="00F91154" w:rsidP="007304C6">
      <w:pPr>
        <w:ind w:left="360" w:firstLine="720"/>
        <w:rPr>
          <w:rFonts w:eastAsia="Arial Unicode MS" w:cs="Helvetica"/>
          <w:color w:val="000000" w:themeColor="text1"/>
          <w:kern w:val="36"/>
          <w:szCs w:val="20"/>
        </w:rPr>
      </w:pPr>
    </w:p>
    <w:p w14:paraId="0CE23BEF" w14:textId="77777777" w:rsidR="00F91154" w:rsidRDefault="00F91154" w:rsidP="007304C6">
      <w:pPr>
        <w:ind w:left="360" w:firstLine="720"/>
        <w:rPr>
          <w:rFonts w:eastAsia="Arial Unicode MS" w:cs="Helvetica"/>
          <w:color w:val="000000" w:themeColor="text1"/>
          <w:kern w:val="36"/>
          <w:szCs w:val="20"/>
        </w:rPr>
      </w:pPr>
    </w:p>
    <w:p w14:paraId="5E220A3A" w14:textId="77777777" w:rsidR="00F91154" w:rsidRDefault="00F91154">
      <w:pPr>
        <w:rPr>
          <w:rFonts w:eastAsia="Arial Unicode MS" w:cs="Helvetica"/>
          <w:b/>
          <w:color w:val="F79646" w:themeColor="accent6"/>
          <w:kern w:val="36"/>
          <w:sz w:val="24"/>
        </w:rPr>
      </w:pPr>
      <w:bookmarkStart w:id="26" w:name="_Toc294878577"/>
      <w:bookmarkStart w:id="27" w:name="_Toc297218582"/>
      <w:bookmarkStart w:id="28" w:name="_Toc372490670"/>
      <w:r>
        <w:tab/>
      </w:r>
      <w:r>
        <w:br w:type="page"/>
      </w:r>
    </w:p>
    <w:p w14:paraId="5AEF3B12" w14:textId="77777777" w:rsidR="009B58BA" w:rsidRDefault="009B58BA" w:rsidP="00E1785D">
      <w:pPr>
        <w:pStyle w:val="MainTitle-Numbered"/>
        <w:numPr>
          <w:ilvl w:val="0"/>
          <w:numId w:val="0"/>
        </w:numPr>
      </w:pPr>
      <w:bookmarkStart w:id="29" w:name="_Toc510986666"/>
      <w:r w:rsidRPr="009B58BA">
        <w:lastRenderedPageBreak/>
        <w:t>Appendices</w:t>
      </w:r>
      <w:bookmarkEnd w:id="29"/>
    </w:p>
    <w:p w14:paraId="26B9FFE0" w14:textId="77777777" w:rsidR="009B58BA" w:rsidRPr="009B58BA" w:rsidRDefault="009B58BA" w:rsidP="009B58BA"/>
    <w:p w14:paraId="489A0226" w14:textId="77777777" w:rsidR="00E47C8F" w:rsidRDefault="00E47C8F" w:rsidP="005358D0">
      <w:pPr>
        <w:pStyle w:val="Heading2"/>
      </w:pPr>
      <w:bookmarkStart w:id="30" w:name="_Toc510986667"/>
      <w:r w:rsidRPr="00E47C8F">
        <w:t xml:space="preserve">Appendix A: </w:t>
      </w:r>
      <w:bookmarkEnd w:id="26"/>
      <w:bookmarkEnd w:id="27"/>
      <w:r w:rsidRPr="00E47C8F">
        <w:t>Naming Conventions</w:t>
      </w:r>
      <w:bookmarkEnd w:id="28"/>
      <w:bookmarkEnd w:id="30"/>
    </w:p>
    <w:p w14:paraId="57515A79" w14:textId="77777777" w:rsidR="00E47C8F" w:rsidRPr="00E47C8F" w:rsidRDefault="00E47C8F" w:rsidP="00E47C8F"/>
    <w:p w14:paraId="6708B8A9" w14:textId="77777777" w:rsidR="00E47C8F" w:rsidRPr="00E47C8F" w:rsidRDefault="00E47C8F" w:rsidP="00E47C8F">
      <w:pPr>
        <w:spacing w:line="360" w:lineRule="auto"/>
        <w:rPr>
          <w:rFonts w:cs="Arial"/>
          <w:bCs/>
          <w:szCs w:val="20"/>
        </w:rPr>
      </w:pPr>
      <w:r w:rsidRPr="00E47C8F">
        <w:rPr>
          <w:rFonts w:cs="Arial"/>
          <w:b/>
          <w:bCs/>
          <w:szCs w:val="20"/>
        </w:rPr>
        <w:t>Package</w:t>
      </w:r>
      <w:r w:rsidRPr="00E47C8F">
        <w:rPr>
          <w:rFonts w:cs="Arial"/>
          <w:bCs/>
          <w:szCs w:val="20"/>
        </w:rPr>
        <w:t xml:space="preserve"> names are written in all lower case to avoid conflict with the names of classes or interfaces.</w:t>
      </w:r>
      <w:r>
        <w:rPr>
          <w:rFonts w:cs="Arial"/>
          <w:bCs/>
          <w:szCs w:val="20"/>
        </w:rPr>
        <w:t xml:space="preserve"> </w:t>
      </w:r>
      <w:r w:rsidRPr="00E47C8F">
        <w:rPr>
          <w:rFonts w:cs="Arial"/>
          <w:bCs/>
          <w:szCs w:val="20"/>
        </w:rPr>
        <w:t>Companies use their reversed Internet domain name to begin their package names—for example, com.</w:t>
      </w:r>
      <w:r>
        <w:rPr>
          <w:rFonts w:cs="Arial"/>
          <w:bCs/>
          <w:szCs w:val="20"/>
        </w:rPr>
        <w:t>cg</w:t>
      </w:r>
      <w:r w:rsidRPr="00E47C8F">
        <w:rPr>
          <w:rFonts w:cs="Arial"/>
          <w:bCs/>
          <w:szCs w:val="20"/>
        </w:rPr>
        <w:t>.</w:t>
      </w:r>
      <w:r>
        <w:rPr>
          <w:rFonts w:cs="Arial"/>
          <w:bCs/>
          <w:szCs w:val="20"/>
        </w:rPr>
        <w:t>learning.</w:t>
      </w:r>
      <w:r w:rsidRPr="00E47C8F">
        <w:rPr>
          <w:rFonts w:cs="Arial"/>
          <w:bCs/>
          <w:szCs w:val="20"/>
        </w:rPr>
        <w:t xml:space="preserve">mypackage for a package named </w:t>
      </w:r>
      <w:r>
        <w:rPr>
          <w:rFonts w:cs="Arial"/>
          <w:bCs/>
          <w:szCs w:val="20"/>
        </w:rPr>
        <w:t>learning.</w:t>
      </w:r>
      <w:r w:rsidRPr="00E47C8F">
        <w:rPr>
          <w:rFonts w:cs="Arial"/>
          <w:bCs/>
          <w:szCs w:val="20"/>
        </w:rPr>
        <w:t xml:space="preserve">mypackage created by a programmer at </w:t>
      </w:r>
      <w:r>
        <w:rPr>
          <w:rFonts w:cs="Arial"/>
          <w:bCs/>
          <w:szCs w:val="20"/>
        </w:rPr>
        <w:t>cg</w:t>
      </w:r>
      <w:r w:rsidRPr="00E47C8F">
        <w:rPr>
          <w:rFonts w:cs="Arial"/>
          <w:bCs/>
          <w:szCs w:val="20"/>
        </w:rPr>
        <w:t>.com.</w:t>
      </w:r>
    </w:p>
    <w:p w14:paraId="54A10A07" w14:textId="77777777" w:rsidR="00E47C8F" w:rsidRPr="00E47C8F" w:rsidRDefault="00E47C8F" w:rsidP="00E47C8F">
      <w:pPr>
        <w:spacing w:line="360" w:lineRule="auto"/>
        <w:rPr>
          <w:rFonts w:cs="Arial"/>
          <w:bCs/>
          <w:szCs w:val="20"/>
        </w:rPr>
      </w:pPr>
      <w:r w:rsidRPr="00E47C8F">
        <w:rPr>
          <w:rFonts w:cs="Arial"/>
          <w:bCs/>
          <w:szCs w:val="20"/>
        </w:rPr>
        <w:t xml:space="preserve">Packages in the Java language itself begin with </w:t>
      </w:r>
      <w:r w:rsidRPr="00E47C8F">
        <w:rPr>
          <w:rFonts w:cs="Arial"/>
          <w:b/>
          <w:bCs/>
          <w:szCs w:val="20"/>
        </w:rPr>
        <w:t>java. Or</w:t>
      </w:r>
      <w:r>
        <w:rPr>
          <w:rFonts w:cs="Arial"/>
          <w:b/>
          <w:bCs/>
          <w:szCs w:val="20"/>
        </w:rPr>
        <w:t xml:space="preserve"> </w:t>
      </w:r>
      <w:r w:rsidRPr="00E47C8F">
        <w:rPr>
          <w:rFonts w:cs="Arial"/>
          <w:b/>
          <w:bCs/>
          <w:szCs w:val="20"/>
        </w:rPr>
        <w:t>javax</w:t>
      </w:r>
      <w:r w:rsidRPr="00E47C8F">
        <w:rPr>
          <w:rFonts w:cs="Arial"/>
          <w:bCs/>
          <w:szCs w:val="20"/>
        </w:rPr>
        <w:t>.</w:t>
      </w:r>
    </w:p>
    <w:p w14:paraId="410A9831" w14:textId="77777777" w:rsidR="00E47C8F" w:rsidRPr="00E47C8F" w:rsidRDefault="00E47C8F" w:rsidP="00E47C8F">
      <w:pPr>
        <w:spacing w:line="360" w:lineRule="auto"/>
        <w:rPr>
          <w:rFonts w:cs="Arial"/>
          <w:b/>
          <w:bCs/>
          <w:szCs w:val="20"/>
        </w:rPr>
      </w:pPr>
    </w:p>
    <w:p w14:paraId="4E7D6DFC" w14:textId="77777777" w:rsidR="00E47C8F" w:rsidRPr="00E47C8F" w:rsidRDefault="00E47C8F" w:rsidP="00E47C8F">
      <w:pPr>
        <w:spacing w:line="360" w:lineRule="auto"/>
        <w:rPr>
          <w:rFonts w:cs="Arial"/>
          <w:szCs w:val="20"/>
        </w:rPr>
      </w:pPr>
      <w:r w:rsidRPr="00E47C8F">
        <w:rPr>
          <w:rFonts w:cs="Arial"/>
          <w:b/>
          <w:bCs/>
          <w:szCs w:val="20"/>
        </w:rPr>
        <w:t xml:space="preserve">Classes and interfaces </w:t>
      </w:r>
      <w:r w:rsidRPr="00E47C8F">
        <w:rPr>
          <w:rFonts w:cs="Arial"/>
          <w:szCs w:val="20"/>
        </w:rPr>
        <w:t xml:space="preserve">the first letter should be capitalized, and if several words are linked together to form the name, the first letter of the inner words should be uppercase (a format that's sometimes called "camelCase"). </w:t>
      </w:r>
    </w:p>
    <w:p w14:paraId="3CF142C0" w14:textId="77777777" w:rsidR="00E47C8F" w:rsidRPr="00E47C8F" w:rsidRDefault="00E47C8F" w:rsidP="00E47C8F">
      <w:pPr>
        <w:spacing w:line="360" w:lineRule="auto"/>
        <w:rPr>
          <w:rFonts w:cs="Arial"/>
          <w:szCs w:val="20"/>
        </w:rPr>
      </w:pPr>
      <w:r w:rsidRPr="00E47C8F">
        <w:rPr>
          <w:rFonts w:cs="Arial"/>
          <w:szCs w:val="20"/>
        </w:rPr>
        <w:t>For classes, the names should typically be nouns. For example:</w:t>
      </w:r>
    </w:p>
    <w:p w14:paraId="0E9A904D" w14:textId="77777777" w:rsidR="00E47C8F" w:rsidRPr="00E47C8F" w:rsidRDefault="00E47C8F" w:rsidP="00E47C8F">
      <w:pPr>
        <w:spacing w:line="360" w:lineRule="auto"/>
        <w:rPr>
          <w:rFonts w:cs="Arial"/>
          <w:b/>
          <w:i/>
          <w:szCs w:val="20"/>
        </w:rPr>
      </w:pPr>
      <w:r w:rsidRPr="00E47C8F">
        <w:rPr>
          <w:rFonts w:cs="Arial"/>
          <w:b/>
          <w:i/>
          <w:szCs w:val="20"/>
        </w:rPr>
        <w:t>Dog</w:t>
      </w:r>
    </w:p>
    <w:p w14:paraId="5A9E9790" w14:textId="77777777" w:rsidR="00E47C8F" w:rsidRPr="00E47C8F" w:rsidRDefault="00E47C8F" w:rsidP="00E47C8F">
      <w:pPr>
        <w:spacing w:line="360" w:lineRule="auto"/>
        <w:rPr>
          <w:rFonts w:cs="Arial"/>
          <w:b/>
          <w:i/>
          <w:szCs w:val="20"/>
        </w:rPr>
      </w:pPr>
      <w:r w:rsidRPr="00E47C8F">
        <w:rPr>
          <w:rFonts w:cs="Arial"/>
          <w:b/>
          <w:i/>
          <w:szCs w:val="20"/>
        </w:rPr>
        <w:t>Account</w:t>
      </w:r>
    </w:p>
    <w:p w14:paraId="112954FE" w14:textId="77777777" w:rsidR="00E47C8F" w:rsidRPr="00E47C8F" w:rsidRDefault="00E47C8F" w:rsidP="00E47C8F">
      <w:pPr>
        <w:spacing w:line="360" w:lineRule="auto"/>
        <w:rPr>
          <w:rFonts w:cs="Arial"/>
          <w:b/>
          <w:i/>
          <w:szCs w:val="20"/>
        </w:rPr>
      </w:pPr>
      <w:r w:rsidRPr="00E47C8F">
        <w:rPr>
          <w:rFonts w:cs="Arial"/>
          <w:b/>
          <w:i/>
          <w:szCs w:val="20"/>
        </w:rPr>
        <w:t>PrintWriter</w:t>
      </w:r>
    </w:p>
    <w:p w14:paraId="79AE5A67" w14:textId="77777777" w:rsidR="00E47C8F" w:rsidRPr="00E47C8F" w:rsidRDefault="00E47C8F" w:rsidP="00E47C8F">
      <w:pPr>
        <w:spacing w:line="360" w:lineRule="auto"/>
        <w:rPr>
          <w:rFonts w:cs="Arial"/>
          <w:szCs w:val="20"/>
        </w:rPr>
      </w:pPr>
      <w:r w:rsidRPr="00E47C8F">
        <w:rPr>
          <w:rFonts w:cs="Arial"/>
          <w:szCs w:val="20"/>
        </w:rPr>
        <w:t>For interfaces, the names should typically be adjectives like</w:t>
      </w:r>
    </w:p>
    <w:p w14:paraId="30CF2239" w14:textId="77777777" w:rsidR="00E47C8F" w:rsidRPr="00E47C8F" w:rsidRDefault="00E47C8F" w:rsidP="00E47C8F">
      <w:pPr>
        <w:spacing w:line="360" w:lineRule="auto"/>
        <w:rPr>
          <w:rFonts w:cs="Arial"/>
          <w:b/>
          <w:i/>
          <w:szCs w:val="20"/>
        </w:rPr>
      </w:pPr>
      <w:r w:rsidRPr="00E47C8F">
        <w:rPr>
          <w:rFonts w:cs="Arial"/>
          <w:b/>
          <w:i/>
          <w:szCs w:val="20"/>
        </w:rPr>
        <w:t>Runnable</w:t>
      </w:r>
    </w:p>
    <w:p w14:paraId="1560A17A" w14:textId="77777777" w:rsidR="00E47C8F" w:rsidRPr="00E47C8F" w:rsidRDefault="00E47C8F" w:rsidP="00E47C8F">
      <w:pPr>
        <w:spacing w:line="360" w:lineRule="auto"/>
        <w:rPr>
          <w:rFonts w:cs="Arial"/>
          <w:b/>
          <w:i/>
          <w:szCs w:val="20"/>
        </w:rPr>
      </w:pPr>
      <w:r w:rsidRPr="00E47C8F">
        <w:rPr>
          <w:rFonts w:cs="Arial"/>
          <w:b/>
          <w:i/>
          <w:szCs w:val="20"/>
        </w:rPr>
        <w:t>Serializable</w:t>
      </w:r>
    </w:p>
    <w:p w14:paraId="371F84B6" w14:textId="77777777" w:rsidR="00E47C8F" w:rsidRPr="00E47C8F" w:rsidRDefault="00E47C8F" w:rsidP="00E47C8F">
      <w:pPr>
        <w:spacing w:line="360" w:lineRule="auto"/>
        <w:rPr>
          <w:rFonts w:cs="Arial"/>
          <w:szCs w:val="20"/>
        </w:rPr>
      </w:pPr>
      <w:r w:rsidRPr="00E47C8F">
        <w:rPr>
          <w:rFonts w:cs="Arial"/>
          <w:b/>
          <w:bCs/>
          <w:szCs w:val="20"/>
        </w:rPr>
        <w:t xml:space="preserve">Methods </w:t>
      </w:r>
      <w:r w:rsidRPr="00E47C8F">
        <w:rPr>
          <w:rFonts w:cs="Arial"/>
          <w:szCs w:val="20"/>
        </w:rPr>
        <w:t>The first letter should be lowerc</w:t>
      </w:r>
      <w:r w:rsidR="00681C84">
        <w:rPr>
          <w:rFonts w:cs="Arial"/>
          <w:szCs w:val="20"/>
        </w:rPr>
        <w:t xml:space="preserve">ase, and then normal camelCase </w:t>
      </w:r>
      <w:r w:rsidRPr="00E47C8F">
        <w:rPr>
          <w:rFonts w:cs="Arial"/>
          <w:szCs w:val="20"/>
        </w:rPr>
        <w:t>rules should be used. In addition, the names should typically be verb-noun pairs. For example:</w:t>
      </w:r>
    </w:p>
    <w:p w14:paraId="4F330738" w14:textId="77777777" w:rsidR="00E47C8F" w:rsidRPr="00E47C8F" w:rsidRDefault="00E47C8F" w:rsidP="00E47C8F">
      <w:pPr>
        <w:spacing w:line="360" w:lineRule="auto"/>
        <w:rPr>
          <w:rFonts w:cs="Arial"/>
          <w:b/>
          <w:i/>
          <w:szCs w:val="20"/>
        </w:rPr>
      </w:pPr>
      <w:r w:rsidRPr="00E47C8F">
        <w:rPr>
          <w:rFonts w:cs="Arial"/>
          <w:b/>
          <w:i/>
          <w:szCs w:val="20"/>
        </w:rPr>
        <w:t>getBalance</w:t>
      </w:r>
    </w:p>
    <w:p w14:paraId="73A8C5A9" w14:textId="77777777" w:rsidR="00E47C8F" w:rsidRPr="00E47C8F" w:rsidRDefault="00E47C8F" w:rsidP="00E47C8F">
      <w:pPr>
        <w:spacing w:line="360" w:lineRule="auto"/>
        <w:rPr>
          <w:rFonts w:cs="Arial"/>
          <w:b/>
          <w:i/>
          <w:szCs w:val="20"/>
        </w:rPr>
      </w:pPr>
      <w:r w:rsidRPr="00E47C8F">
        <w:rPr>
          <w:rFonts w:cs="Arial"/>
          <w:b/>
          <w:i/>
          <w:szCs w:val="20"/>
        </w:rPr>
        <w:t>doCalculation</w:t>
      </w:r>
    </w:p>
    <w:p w14:paraId="2CB3C7D3" w14:textId="77777777" w:rsidR="00E47C8F" w:rsidRDefault="00E47C8F" w:rsidP="00E47C8F">
      <w:pPr>
        <w:spacing w:line="360" w:lineRule="auto"/>
        <w:rPr>
          <w:rFonts w:cs="Arial"/>
          <w:b/>
          <w:i/>
          <w:szCs w:val="20"/>
        </w:rPr>
      </w:pPr>
      <w:r w:rsidRPr="00E47C8F">
        <w:rPr>
          <w:rFonts w:cs="Arial"/>
          <w:b/>
          <w:i/>
          <w:szCs w:val="20"/>
        </w:rPr>
        <w:t>setCustomerName</w:t>
      </w:r>
    </w:p>
    <w:p w14:paraId="0805C4FE" w14:textId="77777777" w:rsidR="00E47C8F" w:rsidRPr="00E47C8F" w:rsidRDefault="00E47C8F" w:rsidP="00E47C8F">
      <w:pPr>
        <w:spacing w:line="360" w:lineRule="auto"/>
        <w:rPr>
          <w:rFonts w:cs="Arial"/>
          <w:szCs w:val="20"/>
        </w:rPr>
      </w:pPr>
      <w:r w:rsidRPr="00E47C8F">
        <w:rPr>
          <w:rFonts w:cs="Arial"/>
          <w:b/>
          <w:bCs/>
          <w:szCs w:val="20"/>
        </w:rPr>
        <w:t xml:space="preserve">Variables </w:t>
      </w:r>
      <w:r w:rsidRPr="00E47C8F">
        <w:rPr>
          <w:rFonts w:cs="Arial"/>
          <w:szCs w:val="20"/>
        </w:rPr>
        <w:t>Like methods, the camelCase format should be used, starting with a lowercase letter. Sun recommends short, meaningful names, which sounds good to us. Some examples:</w:t>
      </w:r>
    </w:p>
    <w:p w14:paraId="606307DB" w14:textId="77777777" w:rsidR="00E47C8F" w:rsidRPr="00E47C8F" w:rsidRDefault="00E47C8F" w:rsidP="00E47C8F">
      <w:pPr>
        <w:spacing w:line="360" w:lineRule="auto"/>
        <w:rPr>
          <w:rFonts w:cs="Arial"/>
          <w:b/>
          <w:i/>
          <w:szCs w:val="20"/>
        </w:rPr>
      </w:pPr>
      <w:r w:rsidRPr="00E47C8F">
        <w:rPr>
          <w:rFonts w:cs="Arial"/>
          <w:b/>
          <w:i/>
          <w:szCs w:val="20"/>
        </w:rPr>
        <w:t>buttonWidth</w:t>
      </w:r>
    </w:p>
    <w:p w14:paraId="5231569E" w14:textId="77777777" w:rsidR="00E47C8F" w:rsidRPr="00E47C8F" w:rsidRDefault="00E47C8F" w:rsidP="00E47C8F">
      <w:pPr>
        <w:spacing w:line="360" w:lineRule="auto"/>
        <w:rPr>
          <w:rFonts w:cs="Arial"/>
          <w:b/>
          <w:i/>
          <w:szCs w:val="20"/>
        </w:rPr>
      </w:pPr>
      <w:r w:rsidRPr="00E47C8F">
        <w:rPr>
          <w:rFonts w:cs="Arial"/>
          <w:b/>
          <w:i/>
          <w:szCs w:val="20"/>
        </w:rPr>
        <w:t>accountBalance</w:t>
      </w:r>
    </w:p>
    <w:p w14:paraId="49D4C11E" w14:textId="77777777" w:rsidR="00E47C8F" w:rsidRPr="00E47C8F" w:rsidRDefault="00E47C8F" w:rsidP="00E47C8F">
      <w:pPr>
        <w:spacing w:line="360" w:lineRule="auto"/>
        <w:rPr>
          <w:rFonts w:cs="Arial"/>
          <w:b/>
          <w:i/>
          <w:szCs w:val="20"/>
        </w:rPr>
      </w:pPr>
      <w:r w:rsidRPr="00E47C8F">
        <w:rPr>
          <w:rFonts w:cs="Arial"/>
          <w:b/>
          <w:i/>
          <w:szCs w:val="20"/>
        </w:rPr>
        <w:t>myString</w:t>
      </w:r>
    </w:p>
    <w:p w14:paraId="02016DF3" w14:textId="77777777" w:rsidR="00E47C8F" w:rsidRPr="00E47C8F" w:rsidRDefault="00E47C8F" w:rsidP="00E47C8F">
      <w:pPr>
        <w:spacing w:line="360" w:lineRule="auto"/>
        <w:rPr>
          <w:rFonts w:cs="Arial"/>
          <w:szCs w:val="20"/>
        </w:rPr>
      </w:pPr>
      <w:r w:rsidRPr="00E47C8F">
        <w:rPr>
          <w:rFonts w:cs="Arial"/>
          <w:b/>
          <w:bCs/>
          <w:szCs w:val="20"/>
        </w:rPr>
        <w:t xml:space="preserve">Constants </w:t>
      </w:r>
      <w:r w:rsidRPr="00E47C8F">
        <w:rPr>
          <w:rFonts w:cs="Arial"/>
          <w:szCs w:val="20"/>
        </w:rPr>
        <w:t>Java constants are created by marking variables static and final. They should be named using uppercase letters with underscore characters as separators:</w:t>
      </w:r>
    </w:p>
    <w:p w14:paraId="0BE3B2C9" w14:textId="77777777" w:rsidR="00C420E9" w:rsidRPr="00E47C8F" w:rsidRDefault="00E47C8F" w:rsidP="000C68C7">
      <w:pPr>
        <w:spacing w:line="360" w:lineRule="auto"/>
        <w:rPr>
          <w:rFonts w:cs="Arial"/>
        </w:rPr>
      </w:pPr>
      <w:r w:rsidRPr="00E47C8F">
        <w:rPr>
          <w:rFonts w:cs="Arial"/>
          <w:b/>
          <w:i/>
          <w:szCs w:val="20"/>
        </w:rPr>
        <w:t>MIN_HEIGHT</w:t>
      </w:r>
    </w:p>
    <w:p w14:paraId="394E82A4" w14:textId="77777777" w:rsidR="00B657DF" w:rsidRPr="00E47C8F" w:rsidRDefault="00C420E9" w:rsidP="005358D0">
      <w:pPr>
        <w:pStyle w:val="Heading2"/>
      </w:pPr>
      <w:r w:rsidRPr="00E47C8F">
        <w:br w:type="page"/>
      </w:r>
      <w:bookmarkStart w:id="31" w:name="_Toc448909946"/>
      <w:bookmarkStart w:id="32" w:name="_Toc510986668"/>
      <w:r w:rsidR="008D534F" w:rsidRPr="00E47C8F">
        <w:lastRenderedPageBreak/>
        <w:t xml:space="preserve">Appendix </w:t>
      </w:r>
      <w:r w:rsidR="00E47C8F" w:rsidRPr="00E47C8F">
        <w:t>B</w:t>
      </w:r>
      <w:r w:rsidR="008D534F" w:rsidRPr="00E47C8F">
        <w:t>: Table of Figures</w:t>
      </w:r>
      <w:bookmarkEnd w:id="31"/>
      <w:bookmarkEnd w:id="32"/>
      <w:r w:rsidR="00422321" w:rsidRPr="00E47C8F">
        <w:t xml:space="preserve"> </w:t>
      </w:r>
    </w:p>
    <w:p w14:paraId="13F6B233" w14:textId="77777777" w:rsidR="008D534F" w:rsidRPr="00E47C8F" w:rsidRDefault="008D534F" w:rsidP="00EB009B">
      <w:pPr>
        <w:rPr>
          <w:rFonts w:cs="Arial"/>
        </w:rPr>
      </w:pPr>
    </w:p>
    <w:p w14:paraId="7A1F16E8" w14:textId="77777777" w:rsidR="00F91154" w:rsidRDefault="00EE3EA7">
      <w:pPr>
        <w:pStyle w:val="TableofFigures"/>
        <w:rPr>
          <w:rFonts w:asciiTheme="minorHAnsi" w:eastAsiaTheme="minorEastAsia" w:hAnsiTheme="minorHAnsi" w:cstheme="minorBidi"/>
          <w:noProof/>
          <w:sz w:val="22"/>
          <w:szCs w:val="22"/>
        </w:rPr>
      </w:pPr>
      <w:r w:rsidRPr="00E47C8F">
        <w:rPr>
          <w:rFonts w:cs="Arial"/>
        </w:rPr>
        <w:fldChar w:fldCharType="begin"/>
      </w:r>
      <w:r w:rsidRPr="00E47C8F">
        <w:rPr>
          <w:rFonts w:cs="Arial"/>
        </w:rPr>
        <w:instrText xml:space="preserve"> TOC \h \z \c "Figure" </w:instrText>
      </w:r>
      <w:r w:rsidRPr="00E47C8F">
        <w:rPr>
          <w:rFonts w:cs="Arial"/>
        </w:rPr>
        <w:fldChar w:fldCharType="separate"/>
      </w:r>
      <w:hyperlink w:anchor="_Toc451263958" w:history="1">
        <w:r w:rsidR="00F91154" w:rsidRPr="00E86143">
          <w:rPr>
            <w:rStyle w:val="Hyperlink"/>
            <w:noProof/>
          </w:rPr>
          <w:t>Figure 1 : Screenshot</w:t>
        </w:r>
        <w:r w:rsidR="00F91154">
          <w:rPr>
            <w:noProof/>
            <w:webHidden/>
          </w:rPr>
          <w:tab/>
        </w:r>
        <w:r w:rsidR="00F91154">
          <w:rPr>
            <w:noProof/>
            <w:webHidden/>
          </w:rPr>
          <w:fldChar w:fldCharType="begin"/>
        </w:r>
        <w:r w:rsidR="00F91154">
          <w:rPr>
            <w:noProof/>
            <w:webHidden/>
          </w:rPr>
          <w:instrText xml:space="preserve"> PAGEREF _Toc451263958 \h </w:instrText>
        </w:r>
        <w:r w:rsidR="00F91154">
          <w:rPr>
            <w:noProof/>
            <w:webHidden/>
          </w:rPr>
        </w:r>
        <w:r w:rsidR="00F91154">
          <w:rPr>
            <w:noProof/>
            <w:webHidden/>
          </w:rPr>
          <w:fldChar w:fldCharType="separate"/>
        </w:r>
        <w:r w:rsidR="00F91154">
          <w:rPr>
            <w:noProof/>
            <w:webHidden/>
          </w:rPr>
          <w:t>4</w:t>
        </w:r>
        <w:r w:rsidR="00F91154">
          <w:rPr>
            <w:noProof/>
            <w:webHidden/>
          </w:rPr>
          <w:fldChar w:fldCharType="end"/>
        </w:r>
      </w:hyperlink>
    </w:p>
    <w:p w14:paraId="15BEADF5" w14:textId="77777777" w:rsidR="00F91154" w:rsidRDefault="00E41394">
      <w:pPr>
        <w:pStyle w:val="TableofFigures"/>
        <w:rPr>
          <w:rFonts w:asciiTheme="minorHAnsi" w:eastAsiaTheme="minorEastAsia" w:hAnsiTheme="minorHAnsi" w:cstheme="minorBidi"/>
          <w:noProof/>
          <w:sz w:val="22"/>
          <w:szCs w:val="22"/>
        </w:rPr>
      </w:pPr>
      <w:hyperlink w:anchor="_Toc451263959" w:history="1">
        <w:r w:rsidR="00F91154" w:rsidRPr="00E86143">
          <w:rPr>
            <w:rStyle w:val="Hyperlink"/>
            <w:noProof/>
          </w:rPr>
          <w:t>Figure 2 : Screenshot</w:t>
        </w:r>
        <w:r w:rsidR="00F91154">
          <w:rPr>
            <w:noProof/>
            <w:webHidden/>
          </w:rPr>
          <w:tab/>
        </w:r>
        <w:r w:rsidR="00F91154">
          <w:rPr>
            <w:noProof/>
            <w:webHidden/>
          </w:rPr>
          <w:fldChar w:fldCharType="begin"/>
        </w:r>
        <w:r w:rsidR="00F91154">
          <w:rPr>
            <w:noProof/>
            <w:webHidden/>
          </w:rPr>
          <w:instrText xml:space="preserve"> PAGEREF _Toc451263959 \h </w:instrText>
        </w:r>
        <w:r w:rsidR="00F91154">
          <w:rPr>
            <w:noProof/>
            <w:webHidden/>
          </w:rPr>
        </w:r>
        <w:r w:rsidR="00F91154">
          <w:rPr>
            <w:noProof/>
            <w:webHidden/>
          </w:rPr>
          <w:fldChar w:fldCharType="separate"/>
        </w:r>
        <w:r w:rsidR="00F91154">
          <w:rPr>
            <w:noProof/>
            <w:webHidden/>
          </w:rPr>
          <w:t>4</w:t>
        </w:r>
        <w:r w:rsidR="00F91154">
          <w:rPr>
            <w:noProof/>
            <w:webHidden/>
          </w:rPr>
          <w:fldChar w:fldCharType="end"/>
        </w:r>
      </w:hyperlink>
    </w:p>
    <w:p w14:paraId="4F24443A" w14:textId="77777777" w:rsidR="00F91154" w:rsidRDefault="00E41394">
      <w:pPr>
        <w:pStyle w:val="TableofFigures"/>
        <w:rPr>
          <w:rFonts w:asciiTheme="minorHAnsi" w:eastAsiaTheme="minorEastAsia" w:hAnsiTheme="minorHAnsi" w:cstheme="minorBidi"/>
          <w:noProof/>
          <w:sz w:val="22"/>
          <w:szCs w:val="22"/>
        </w:rPr>
      </w:pPr>
      <w:hyperlink w:anchor="_Toc451263960" w:history="1">
        <w:r w:rsidR="00F91154" w:rsidRPr="00E86143">
          <w:rPr>
            <w:rStyle w:val="Hyperlink"/>
            <w:noProof/>
          </w:rPr>
          <w:t>Figure 3 : Screenshot</w:t>
        </w:r>
        <w:r w:rsidR="00F91154">
          <w:rPr>
            <w:noProof/>
            <w:webHidden/>
          </w:rPr>
          <w:tab/>
        </w:r>
        <w:r w:rsidR="00F91154">
          <w:rPr>
            <w:noProof/>
            <w:webHidden/>
          </w:rPr>
          <w:fldChar w:fldCharType="begin"/>
        </w:r>
        <w:r w:rsidR="00F91154">
          <w:rPr>
            <w:noProof/>
            <w:webHidden/>
          </w:rPr>
          <w:instrText xml:space="preserve"> PAGEREF _Toc451263960 \h </w:instrText>
        </w:r>
        <w:r w:rsidR="00F91154">
          <w:rPr>
            <w:noProof/>
            <w:webHidden/>
          </w:rPr>
        </w:r>
        <w:r w:rsidR="00F91154">
          <w:rPr>
            <w:noProof/>
            <w:webHidden/>
          </w:rPr>
          <w:fldChar w:fldCharType="separate"/>
        </w:r>
        <w:r w:rsidR="00F91154">
          <w:rPr>
            <w:noProof/>
            <w:webHidden/>
          </w:rPr>
          <w:t>5</w:t>
        </w:r>
        <w:r w:rsidR="00F91154">
          <w:rPr>
            <w:noProof/>
            <w:webHidden/>
          </w:rPr>
          <w:fldChar w:fldCharType="end"/>
        </w:r>
      </w:hyperlink>
    </w:p>
    <w:p w14:paraId="3D5A5610" w14:textId="77777777" w:rsidR="00F91154" w:rsidRDefault="00E41394">
      <w:pPr>
        <w:pStyle w:val="TableofFigures"/>
        <w:rPr>
          <w:rFonts w:asciiTheme="minorHAnsi" w:eastAsiaTheme="minorEastAsia" w:hAnsiTheme="minorHAnsi" w:cstheme="minorBidi"/>
          <w:noProof/>
          <w:sz w:val="22"/>
          <w:szCs w:val="22"/>
        </w:rPr>
      </w:pPr>
      <w:hyperlink w:anchor="_Toc451263961" w:history="1">
        <w:r w:rsidR="00F91154" w:rsidRPr="00E86143">
          <w:rPr>
            <w:rStyle w:val="Hyperlink"/>
            <w:noProof/>
          </w:rPr>
          <w:t>Figure 4 : Input Screen</w:t>
        </w:r>
        <w:r w:rsidR="00F91154">
          <w:rPr>
            <w:noProof/>
            <w:webHidden/>
          </w:rPr>
          <w:tab/>
        </w:r>
        <w:r w:rsidR="00F91154">
          <w:rPr>
            <w:noProof/>
            <w:webHidden/>
          </w:rPr>
          <w:fldChar w:fldCharType="begin"/>
        </w:r>
        <w:r w:rsidR="00F91154">
          <w:rPr>
            <w:noProof/>
            <w:webHidden/>
          </w:rPr>
          <w:instrText xml:space="preserve"> PAGEREF _Toc451263961 \h </w:instrText>
        </w:r>
        <w:r w:rsidR="00F91154">
          <w:rPr>
            <w:noProof/>
            <w:webHidden/>
          </w:rPr>
        </w:r>
        <w:r w:rsidR="00F91154">
          <w:rPr>
            <w:noProof/>
            <w:webHidden/>
          </w:rPr>
          <w:fldChar w:fldCharType="separate"/>
        </w:r>
        <w:r w:rsidR="00F91154">
          <w:rPr>
            <w:noProof/>
            <w:webHidden/>
          </w:rPr>
          <w:t>5</w:t>
        </w:r>
        <w:r w:rsidR="00F91154">
          <w:rPr>
            <w:noProof/>
            <w:webHidden/>
          </w:rPr>
          <w:fldChar w:fldCharType="end"/>
        </w:r>
      </w:hyperlink>
    </w:p>
    <w:p w14:paraId="4DA47A5B" w14:textId="77777777" w:rsidR="00F91154" w:rsidRDefault="00E41394">
      <w:pPr>
        <w:pStyle w:val="TableofFigures"/>
        <w:rPr>
          <w:rFonts w:asciiTheme="minorHAnsi" w:eastAsiaTheme="minorEastAsia" w:hAnsiTheme="minorHAnsi" w:cstheme="minorBidi"/>
          <w:noProof/>
          <w:sz w:val="22"/>
          <w:szCs w:val="22"/>
        </w:rPr>
      </w:pPr>
      <w:hyperlink w:anchor="_Toc451263962" w:history="1">
        <w:r w:rsidR="00F91154" w:rsidRPr="00E86143">
          <w:rPr>
            <w:rStyle w:val="Hyperlink"/>
            <w:noProof/>
          </w:rPr>
          <w:t>Figure 5 : Input Screen with data</w:t>
        </w:r>
        <w:r w:rsidR="00F91154">
          <w:rPr>
            <w:noProof/>
            <w:webHidden/>
          </w:rPr>
          <w:tab/>
        </w:r>
        <w:r w:rsidR="00F91154">
          <w:rPr>
            <w:noProof/>
            <w:webHidden/>
          </w:rPr>
          <w:fldChar w:fldCharType="begin"/>
        </w:r>
        <w:r w:rsidR="00F91154">
          <w:rPr>
            <w:noProof/>
            <w:webHidden/>
          </w:rPr>
          <w:instrText xml:space="preserve"> PAGEREF _Toc451263962 \h </w:instrText>
        </w:r>
        <w:r w:rsidR="00F91154">
          <w:rPr>
            <w:noProof/>
            <w:webHidden/>
          </w:rPr>
        </w:r>
        <w:r w:rsidR="00F91154">
          <w:rPr>
            <w:noProof/>
            <w:webHidden/>
          </w:rPr>
          <w:fldChar w:fldCharType="separate"/>
        </w:r>
        <w:r w:rsidR="00F91154">
          <w:rPr>
            <w:noProof/>
            <w:webHidden/>
          </w:rPr>
          <w:t>6</w:t>
        </w:r>
        <w:r w:rsidR="00F91154">
          <w:rPr>
            <w:noProof/>
            <w:webHidden/>
          </w:rPr>
          <w:fldChar w:fldCharType="end"/>
        </w:r>
      </w:hyperlink>
    </w:p>
    <w:p w14:paraId="39F6C708" w14:textId="77777777" w:rsidR="00F91154" w:rsidRDefault="00E41394">
      <w:pPr>
        <w:pStyle w:val="TableofFigures"/>
        <w:rPr>
          <w:rFonts w:asciiTheme="minorHAnsi" w:eastAsiaTheme="minorEastAsia" w:hAnsiTheme="minorHAnsi" w:cstheme="minorBidi"/>
          <w:noProof/>
          <w:sz w:val="22"/>
          <w:szCs w:val="22"/>
        </w:rPr>
      </w:pPr>
      <w:hyperlink w:anchor="_Toc451263963" w:history="1">
        <w:r w:rsidR="00F91154" w:rsidRPr="00E86143">
          <w:rPr>
            <w:rStyle w:val="Hyperlink"/>
            <w:noProof/>
          </w:rPr>
          <w:t>Figure 6 : Screen shot</w:t>
        </w:r>
        <w:r w:rsidR="00F91154">
          <w:rPr>
            <w:noProof/>
            <w:webHidden/>
          </w:rPr>
          <w:tab/>
        </w:r>
        <w:r w:rsidR="00F91154">
          <w:rPr>
            <w:noProof/>
            <w:webHidden/>
          </w:rPr>
          <w:fldChar w:fldCharType="begin"/>
        </w:r>
        <w:r w:rsidR="00F91154">
          <w:rPr>
            <w:noProof/>
            <w:webHidden/>
          </w:rPr>
          <w:instrText xml:space="preserve"> PAGEREF _Toc451263963 \h </w:instrText>
        </w:r>
        <w:r w:rsidR="00F91154">
          <w:rPr>
            <w:noProof/>
            <w:webHidden/>
          </w:rPr>
        </w:r>
        <w:r w:rsidR="00F91154">
          <w:rPr>
            <w:noProof/>
            <w:webHidden/>
          </w:rPr>
          <w:fldChar w:fldCharType="separate"/>
        </w:r>
        <w:r w:rsidR="00F91154">
          <w:rPr>
            <w:noProof/>
            <w:webHidden/>
          </w:rPr>
          <w:t>6</w:t>
        </w:r>
        <w:r w:rsidR="00F91154">
          <w:rPr>
            <w:noProof/>
            <w:webHidden/>
          </w:rPr>
          <w:fldChar w:fldCharType="end"/>
        </w:r>
      </w:hyperlink>
    </w:p>
    <w:p w14:paraId="4B3E4CCE" w14:textId="77777777" w:rsidR="00F91154" w:rsidRDefault="00E41394">
      <w:pPr>
        <w:pStyle w:val="TableofFigures"/>
        <w:rPr>
          <w:rFonts w:asciiTheme="minorHAnsi" w:eastAsiaTheme="minorEastAsia" w:hAnsiTheme="minorHAnsi" w:cstheme="minorBidi"/>
          <w:noProof/>
          <w:sz w:val="22"/>
          <w:szCs w:val="22"/>
        </w:rPr>
      </w:pPr>
      <w:hyperlink w:anchor="_Toc451263964" w:history="1">
        <w:r w:rsidR="00F91154" w:rsidRPr="00E86143">
          <w:rPr>
            <w:rStyle w:val="Hyperlink"/>
            <w:noProof/>
          </w:rPr>
          <w:t>Figure 7 : Screen shot</w:t>
        </w:r>
        <w:r w:rsidR="00F91154">
          <w:rPr>
            <w:noProof/>
            <w:webHidden/>
          </w:rPr>
          <w:tab/>
        </w:r>
        <w:r w:rsidR="00F91154">
          <w:rPr>
            <w:noProof/>
            <w:webHidden/>
          </w:rPr>
          <w:fldChar w:fldCharType="begin"/>
        </w:r>
        <w:r w:rsidR="00F91154">
          <w:rPr>
            <w:noProof/>
            <w:webHidden/>
          </w:rPr>
          <w:instrText xml:space="preserve"> PAGEREF _Toc451263964 \h </w:instrText>
        </w:r>
        <w:r w:rsidR="00F91154">
          <w:rPr>
            <w:noProof/>
            <w:webHidden/>
          </w:rPr>
        </w:r>
        <w:r w:rsidR="00F91154">
          <w:rPr>
            <w:noProof/>
            <w:webHidden/>
          </w:rPr>
          <w:fldChar w:fldCharType="separate"/>
        </w:r>
        <w:r w:rsidR="00F91154">
          <w:rPr>
            <w:noProof/>
            <w:webHidden/>
          </w:rPr>
          <w:t>6</w:t>
        </w:r>
        <w:r w:rsidR="00F91154">
          <w:rPr>
            <w:noProof/>
            <w:webHidden/>
          </w:rPr>
          <w:fldChar w:fldCharType="end"/>
        </w:r>
      </w:hyperlink>
    </w:p>
    <w:p w14:paraId="30155EF1" w14:textId="77777777" w:rsidR="00D61995" w:rsidRPr="00E47C8F" w:rsidRDefault="00EE3EA7" w:rsidP="00D61995">
      <w:pPr>
        <w:rPr>
          <w:rFonts w:cs="Arial"/>
        </w:rPr>
      </w:pPr>
      <w:r w:rsidRPr="00E47C8F">
        <w:rPr>
          <w:rFonts w:cs="Arial"/>
        </w:rPr>
        <w:fldChar w:fldCharType="end"/>
      </w:r>
    </w:p>
    <w:sectPr w:rsidR="00D61995" w:rsidRPr="00E47C8F" w:rsidSect="004611D6">
      <w:footerReference w:type="default" r:id="rId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E0AFE2" w14:textId="77777777" w:rsidR="00E41394" w:rsidRDefault="00E41394" w:rsidP="00753C8A">
      <w:r>
        <w:separator/>
      </w:r>
    </w:p>
  </w:endnote>
  <w:endnote w:type="continuationSeparator" w:id="0">
    <w:p w14:paraId="61F69606" w14:textId="77777777" w:rsidR="00E41394" w:rsidRDefault="00E41394" w:rsidP="0075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GE Inspira">
    <w:altName w:val="Franklin Gothic Medium"/>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F43A1" w14:textId="77777777" w:rsidR="00F35A93" w:rsidRPr="00790AED" w:rsidRDefault="00790AED" w:rsidP="00790AED">
    <w:pPr>
      <w:tabs>
        <w:tab w:val="left" w:pos="9639"/>
      </w:tabs>
      <w:rPr>
        <w:rFonts w:cs="Arial"/>
        <w:sz w:val="16"/>
        <w:szCs w:val="16"/>
        <w:lang w:eastAsia="fr-FR"/>
      </w:rPr>
    </w:pPr>
    <w:r w:rsidRPr="002A7A4F">
      <w:rPr>
        <w:rFonts w:cs="Arial"/>
        <w:sz w:val="16"/>
        <w:szCs w:val="16"/>
        <w:lang w:eastAsia="fr-FR"/>
      </w:rPr>
      <w:t>©2016 Capgemini. All rights reserved.</w:t>
    </w:r>
    <w:r w:rsidRPr="002A7A4F">
      <w:rPr>
        <w:rFonts w:cs="Arial"/>
        <w:sz w:val="16"/>
        <w:szCs w:val="16"/>
        <w:lang w:eastAsia="fr-FR"/>
      </w:rPr>
      <w:br/>
      <w:t>The information contained in this document is proprietary and confidential. For Capgemini only.</w:t>
    </w:r>
    <w:r w:rsidRPr="002A7A4F">
      <w:rPr>
        <w:rFonts w:cs="Arial"/>
        <w:color w:val="808080"/>
        <w:sz w:val="16"/>
        <w:szCs w:val="16"/>
        <w:lang w:eastAsia="fr-FR"/>
      </w:rPr>
      <w:t xml:space="preserve">   |   </w:t>
    </w:r>
    <w:r w:rsidRPr="002A7A4F">
      <w:rPr>
        <w:rFonts w:cs="Arial"/>
        <w:b/>
        <w:sz w:val="16"/>
        <w:szCs w:val="16"/>
        <w:lang w:val="fr-FR" w:eastAsia="fr-FR"/>
      </w:rPr>
      <w:fldChar w:fldCharType="begin"/>
    </w:r>
    <w:r w:rsidRPr="002A7A4F">
      <w:rPr>
        <w:rFonts w:cs="Arial"/>
        <w:b/>
        <w:sz w:val="16"/>
        <w:szCs w:val="16"/>
        <w:lang w:val="fr-FR" w:eastAsia="fr-FR"/>
      </w:rPr>
      <w:instrText xml:space="preserve"> PAGE </w:instrText>
    </w:r>
    <w:r w:rsidRPr="002A7A4F">
      <w:rPr>
        <w:rFonts w:cs="Arial"/>
        <w:b/>
        <w:sz w:val="16"/>
        <w:szCs w:val="16"/>
        <w:lang w:val="fr-FR" w:eastAsia="fr-FR"/>
      </w:rPr>
      <w:fldChar w:fldCharType="separate"/>
    </w:r>
    <w:r w:rsidR="00A15EF5">
      <w:rPr>
        <w:rFonts w:cs="Arial"/>
        <w:b/>
        <w:noProof/>
        <w:sz w:val="16"/>
        <w:szCs w:val="16"/>
        <w:lang w:val="fr-FR" w:eastAsia="fr-FR"/>
      </w:rPr>
      <w:t>6</w:t>
    </w:r>
    <w:r w:rsidRPr="002A7A4F">
      <w:rPr>
        <w:rFonts w:cs="Arial"/>
        <w:b/>
        <w:sz w:val="16"/>
        <w:szCs w:val="16"/>
        <w:lang w:val="fr-FR" w:eastAsia="fr-FR"/>
      </w:rPr>
      <w:fldChar w:fldCharType="end"/>
    </w:r>
    <w:r w:rsidRPr="002A7A4F">
      <w:rPr>
        <w:rFonts w:cs="Arial"/>
        <w:sz w:val="16"/>
        <w:szCs w:val="16"/>
        <w:lang w:val="fr-FR" w:eastAsia="fr-FR"/>
      </w:rPr>
      <w:t xml:space="preserve"> / </w:t>
    </w:r>
    <w:r w:rsidRPr="002A7A4F">
      <w:rPr>
        <w:rFonts w:cs="Arial"/>
        <w:sz w:val="16"/>
        <w:szCs w:val="16"/>
        <w:lang w:val="fr-FR" w:eastAsia="fr-FR"/>
      </w:rPr>
      <w:fldChar w:fldCharType="begin"/>
    </w:r>
    <w:r w:rsidRPr="002A7A4F">
      <w:rPr>
        <w:rFonts w:cs="Arial"/>
        <w:sz w:val="16"/>
        <w:szCs w:val="16"/>
        <w:lang w:val="fr-FR" w:eastAsia="fr-FR"/>
      </w:rPr>
      <w:instrText xml:space="preserve"> NUMPAGES  </w:instrText>
    </w:r>
    <w:r w:rsidRPr="002A7A4F">
      <w:rPr>
        <w:rFonts w:cs="Arial"/>
        <w:sz w:val="16"/>
        <w:szCs w:val="16"/>
        <w:lang w:val="fr-FR" w:eastAsia="fr-FR"/>
      </w:rPr>
      <w:fldChar w:fldCharType="separate"/>
    </w:r>
    <w:r w:rsidR="00A15EF5">
      <w:rPr>
        <w:rFonts w:cs="Arial"/>
        <w:noProof/>
        <w:sz w:val="16"/>
        <w:szCs w:val="16"/>
        <w:lang w:val="fr-FR" w:eastAsia="fr-FR"/>
      </w:rPr>
      <w:t>10</w:t>
    </w:r>
    <w:r w:rsidRPr="002A7A4F">
      <w:rPr>
        <w:rFonts w:cs="Arial"/>
        <w:sz w:val="16"/>
        <w:szCs w:val="16"/>
        <w:lang w:val="fr-FR" w:eastAsia="fr-FR"/>
      </w:rPr>
      <w:fldChar w:fldCharType="end"/>
    </w:r>
  </w:p>
  <w:p w14:paraId="5A0258AB" w14:textId="77777777" w:rsidR="00F35A93" w:rsidRPr="00F35A93" w:rsidRDefault="00F35A93" w:rsidP="00F35A93">
    <w:pPr>
      <w:pStyle w:val="Footer"/>
      <w:rPr>
        <w:rFonts w:ascii="Candara" w:hAnsi="Candara"/>
        <w:b/>
        <w:sz w:val="22"/>
      </w:rPr>
    </w:pPr>
    <w:r>
      <w:rPr>
        <w:rFonts w:ascii="Candara" w:hAnsi="Candara"/>
        <w:b/>
        <w:sz w:val="22"/>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FBB978" w14:textId="77777777" w:rsidR="00E41394" w:rsidRDefault="00E41394" w:rsidP="00753C8A">
      <w:r>
        <w:separator/>
      </w:r>
    </w:p>
  </w:footnote>
  <w:footnote w:type="continuationSeparator" w:id="0">
    <w:p w14:paraId="259B10D3" w14:textId="77777777" w:rsidR="00E41394" w:rsidRDefault="00E41394" w:rsidP="00753C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E714EC8"/>
    <w:multiLevelType w:val="hybridMultilevel"/>
    <w:tmpl w:val="B10A55AE"/>
    <w:lvl w:ilvl="0" w:tplc="575A7A78">
      <w:start w:val="1"/>
      <w:numFmt w:val="decimal"/>
      <w:pStyle w:val="MainTitle-Numbered"/>
      <w:lvlText w:val="Lab %1."/>
      <w:lvlJc w:val="left"/>
      <w:pPr>
        <w:tabs>
          <w:tab w:val="num" w:pos="1170"/>
        </w:tabs>
        <w:ind w:left="1170" w:hanging="360"/>
      </w:pPr>
      <w:rPr>
        <w:rFonts w:ascii="Arial" w:hAnsi="Arial" w:cs="Arial" w:hint="default"/>
        <w:b/>
        <w:i w:val="0"/>
        <w:color w:val="F79646" w:themeColor="accent6"/>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AAF0EED"/>
    <w:multiLevelType w:val="hybridMultilevel"/>
    <w:tmpl w:val="53487E1C"/>
    <w:lvl w:ilvl="0" w:tplc="98A8DA54">
      <w:start w:val="1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8E4A80"/>
    <w:multiLevelType w:val="singleLevel"/>
    <w:tmpl w:val="6150B49A"/>
    <w:lvl w:ilvl="0">
      <w:start w:val="1"/>
      <w:numFmt w:val="bullet"/>
      <w:pStyle w:val="Unlistedmainbullet"/>
      <w:lvlText w:val=""/>
      <w:lvlJc w:val="left"/>
      <w:pPr>
        <w:ind w:left="720" w:hanging="360"/>
      </w:pPr>
      <w:rPr>
        <w:rFonts w:ascii="Symbol" w:hAnsi="Symbol" w:hint="default"/>
        <w:b w:val="0"/>
        <w:bCs/>
        <w:i w:val="0"/>
        <w:iCs/>
        <w:sz w:val="20"/>
        <w:u w:val="none"/>
      </w:rPr>
    </w:lvl>
  </w:abstractNum>
  <w:abstractNum w:abstractNumId="4" w15:restartNumberingAfterBreak="0">
    <w:nsid w:val="42CF519A"/>
    <w:multiLevelType w:val="hybridMultilevel"/>
    <w:tmpl w:val="400ED3F8"/>
    <w:lvl w:ilvl="0" w:tplc="126E59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4EB11A46"/>
    <w:multiLevelType w:val="hybridMultilevel"/>
    <w:tmpl w:val="4B405B18"/>
    <w:lvl w:ilvl="0" w:tplc="CF9664D8">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7502F2"/>
    <w:multiLevelType w:val="hybridMultilevel"/>
    <w:tmpl w:val="2F589032"/>
    <w:lvl w:ilvl="0" w:tplc="5644D0B0">
      <w:start w:val="1"/>
      <w:numFmt w:val="bullet"/>
      <w:lvlText w:val=""/>
      <w:lvlJc w:val="left"/>
      <w:pPr>
        <w:ind w:left="2520" w:hanging="360"/>
      </w:pPr>
      <w:rPr>
        <w:rFonts w:ascii="Symbol" w:hAnsi="Symbol" w:hint="default"/>
        <w:color w:val="000000" w:themeColor="text1"/>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5E890524"/>
    <w:multiLevelType w:val="multilevel"/>
    <w:tmpl w:val="0D9C7BEE"/>
    <w:styleLink w:val="StyleBulletedWingdingssymbol10ptBoldItalicUnderline"/>
    <w:lvl w:ilvl="0">
      <w:start w:val="1"/>
      <w:numFmt w:val="bullet"/>
      <w:lvlText w:val=""/>
      <w:lvlJc w:val="left"/>
      <w:pPr>
        <w:tabs>
          <w:tab w:val="num" w:pos="720"/>
        </w:tabs>
        <w:ind w:left="720" w:hanging="360"/>
      </w:pPr>
      <w:rPr>
        <w:rFonts w:ascii="Arial" w:hAnsi="Arial" w:hint="default"/>
        <w:b w:val="0"/>
        <w:bCs/>
        <w:i w:val="0"/>
        <w:iCs/>
        <w:sz w:val="20"/>
        <w:u w:val="singl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F7021BE"/>
    <w:multiLevelType w:val="hybridMultilevel"/>
    <w:tmpl w:val="CE1CB9F6"/>
    <w:lvl w:ilvl="0" w:tplc="BA468658">
      <w:start w:val="1"/>
      <w:numFmt w:val="decimal"/>
      <w:pStyle w:val="Listedmainbullet"/>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66336E4D"/>
    <w:multiLevelType w:val="hybridMultilevel"/>
    <w:tmpl w:val="7DC0A7A8"/>
    <w:lvl w:ilvl="0" w:tplc="6EE47EA6">
      <w:start w:val="1"/>
      <w:numFmt w:val="decimal"/>
      <w:lvlText w:val="%1."/>
      <w:lvlJc w:val="left"/>
      <w:pPr>
        <w:ind w:left="1080" w:hanging="360"/>
      </w:pPr>
      <w:rPr>
        <w:rFonts w:eastAsia="Times New Roman" w:cs="Times New Roman" w:hint="default"/>
        <w:b w:val="0"/>
        <w:color w:val="auto"/>
        <w:sz w:val="20"/>
      </w:rPr>
    </w:lvl>
    <w:lvl w:ilvl="1" w:tplc="5A4A446E">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F16762A"/>
    <w:multiLevelType w:val="hybridMultilevel"/>
    <w:tmpl w:val="EC5E7A4A"/>
    <w:lvl w:ilvl="0" w:tplc="17B27334">
      <w:start w:val="1"/>
      <w:numFmt w:val="lowerLetter"/>
      <w:pStyle w:val="Listedsub-bullets"/>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620E78"/>
    <w:multiLevelType w:val="hybridMultilevel"/>
    <w:tmpl w:val="A2868C6A"/>
    <w:lvl w:ilvl="0" w:tplc="14E021A4">
      <w:start w:val="1"/>
      <w:numFmt w:val="decimal"/>
      <w:lvlText w:val="%1."/>
      <w:lvlJc w:val="left"/>
      <w:pPr>
        <w:ind w:left="1080" w:hanging="360"/>
      </w:pPr>
      <w:rPr>
        <w:rFonts w:eastAsia="Times New Roman" w:cs="Times New Roman"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9"/>
  </w:num>
  <w:num w:numId="5">
    <w:abstractNumId w:val="8"/>
  </w:num>
  <w:num w:numId="6">
    <w:abstractNumId w:val="3"/>
  </w:num>
  <w:num w:numId="7">
    <w:abstractNumId w:val="11"/>
    <w:lvlOverride w:ilvl="0">
      <w:startOverride w:val="1"/>
    </w:lvlOverride>
  </w:num>
  <w:num w:numId="8">
    <w:abstractNumId w:val="10"/>
  </w:num>
  <w:num w:numId="9">
    <w:abstractNumId w:val="7"/>
  </w:num>
  <w:num w:numId="10">
    <w:abstractNumId w:val="6"/>
  </w:num>
  <w:num w:numId="11">
    <w:abstractNumId w:val="12"/>
  </w:num>
  <w:num w:numId="12">
    <w:abstractNumId w:val="2"/>
  </w:num>
  <w:num w:numId="13">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722"/>
    <w:rsid w:val="0000327D"/>
    <w:rsid w:val="00003357"/>
    <w:rsid w:val="0000509C"/>
    <w:rsid w:val="00007E6D"/>
    <w:rsid w:val="00010742"/>
    <w:rsid w:val="00021038"/>
    <w:rsid w:val="00025E24"/>
    <w:rsid w:val="00026403"/>
    <w:rsid w:val="000272CB"/>
    <w:rsid w:val="00027C45"/>
    <w:rsid w:val="00031BCC"/>
    <w:rsid w:val="0003294D"/>
    <w:rsid w:val="00033099"/>
    <w:rsid w:val="00033F2A"/>
    <w:rsid w:val="0003648D"/>
    <w:rsid w:val="00043473"/>
    <w:rsid w:val="00046FB0"/>
    <w:rsid w:val="0005391F"/>
    <w:rsid w:val="000542A1"/>
    <w:rsid w:val="00056C46"/>
    <w:rsid w:val="00067A7C"/>
    <w:rsid w:val="00071819"/>
    <w:rsid w:val="000731D9"/>
    <w:rsid w:val="000732AC"/>
    <w:rsid w:val="0007579E"/>
    <w:rsid w:val="00076E35"/>
    <w:rsid w:val="0008493D"/>
    <w:rsid w:val="00084BB5"/>
    <w:rsid w:val="00084D8B"/>
    <w:rsid w:val="000854E7"/>
    <w:rsid w:val="000865C0"/>
    <w:rsid w:val="0008737C"/>
    <w:rsid w:val="0009117C"/>
    <w:rsid w:val="00091B2B"/>
    <w:rsid w:val="00094954"/>
    <w:rsid w:val="00095010"/>
    <w:rsid w:val="000A1A96"/>
    <w:rsid w:val="000A2579"/>
    <w:rsid w:val="000A6F11"/>
    <w:rsid w:val="000B3573"/>
    <w:rsid w:val="000B5E34"/>
    <w:rsid w:val="000B68CF"/>
    <w:rsid w:val="000C3073"/>
    <w:rsid w:val="000C4030"/>
    <w:rsid w:val="000C6167"/>
    <w:rsid w:val="000C68C7"/>
    <w:rsid w:val="000C6DD1"/>
    <w:rsid w:val="000C77B5"/>
    <w:rsid w:val="000D2CCD"/>
    <w:rsid w:val="000D5B66"/>
    <w:rsid w:val="000D6CE3"/>
    <w:rsid w:val="000D703B"/>
    <w:rsid w:val="000E19BC"/>
    <w:rsid w:val="000E287E"/>
    <w:rsid w:val="000E6197"/>
    <w:rsid w:val="000E6BCC"/>
    <w:rsid w:val="000F2C29"/>
    <w:rsid w:val="000F3671"/>
    <w:rsid w:val="000F5FD8"/>
    <w:rsid w:val="00102A43"/>
    <w:rsid w:val="0010508F"/>
    <w:rsid w:val="001072C5"/>
    <w:rsid w:val="00107A53"/>
    <w:rsid w:val="001142A9"/>
    <w:rsid w:val="00121E23"/>
    <w:rsid w:val="00122BB5"/>
    <w:rsid w:val="00124973"/>
    <w:rsid w:val="001303E8"/>
    <w:rsid w:val="00132865"/>
    <w:rsid w:val="00133461"/>
    <w:rsid w:val="001352B7"/>
    <w:rsid w:val="00137E5F"/>
    <w:rsid w:val="001477F0"/>
    <w:rsid w:val="00152CCE"/>
    <w:rsid w:val="00152DF4"/>
    <w:rsid w:val="00153AD2"/>
    <w:rsid w:val="00154D21"/>
    <w:rsid w:val="001566EE"/>
    <w:rsid w:val="00162145"/>
    <w:rsid w:val="0016503A"/>
    <w:rsid w:val="001664A1"/>
    <w:rsid w:val="001741A0"/>
    <w:rsid w:val="0019171A"/>
    <w:rsid w:val="00195687"/>
    <w:rsid w:val="001A18BB"/>
    <w:rsid w:val="001A6868"/>
    <w:rsid w:val="001B1628"/>
    <w:rsid w:val="001B29C2"/>
    <w:rsid w:val="001B55F0"/>
    <w:rsid w:val="001B7627"/>
    <w:rsid w:val="001B7E19"/>
    <w:rsid w:val="001C0CE6"/>
    <w:rsid w:val="001C3805"/>
    <w:rsid w:val="001C3F9B"/>
    <w:rsid w:val="001C55BE"/>
    <w:rsid w:val="001D14DC"/>
    <w:rsid w:val="001D1F6E"/>
    <w:rsid w:val="001D3A6C"/>
    <w:rsid w:val="001D4EDE"/>
    <w:rsid w:val="001E0935"/>
    <w:rsid w:val="001E118C"/>
    <w:rsid w:val="001F1953"/>
    <w:rsid w:val="001F2703"/>
    <w:rsid w:val="001F55C5"/>
    <w:rsid w:val="001F61E4"/>
    <w:rsid w:val="00203586"/>
    <w:rsid w:val="00207DD9"/>
    <w:rsid w:val="00213687"/>
    <w:rsid w:val="0021556F"/>
    <w:rsid w:val="00215C01"/>
    <w:rsid w:val="0022070B"/>
    <w:rsid w:val="00223EBA"/>
    <w:rsid w:val="002244B9"/>
    <w:rsid w:val="00224BFA"/>
    <w:rsid w:val="00226372"/>
    <w:rsid w:val="00227957"/>
    <w:rsid w:val="00230927"/>
    <w:rsid w:val="00231E45"/>
    <w:rsid w:val="00231F7F"/>
    <w:rsid w:val="00232F5B"/>
    <w:rsid w:val="0023391C"/>
    <w:rsid w:val="00233EEF"/>
    <w:rsid w:val="0024549A"/>
    <w:rsid w:val="00245873"/>
    <w:rsid w:val="00251DC2"/>
    <w:rsid w:val="002520DC"/>
    <w:rsid w:val="0025430B"/>
    <w:rsid w:val="002617E8"/>
    <w:rsid w:val="002623E2"/>
    <w:rsid w:val="0026348A"/>
    <w:rsid w:val="002649CF"/>
    <w:rsid w:val="00266558"/>
    <w:rsid w:val="00281EBE"/>
    <w:rsid w:val="0028387F"/>
    <w:rsid w:val="00287601"/>
    <w:rsid w:val="00293BF8"/>
    <w:rsid w:val="00293C61"/>
    <w:rsid w:val="00294DD3"/>
    <w:rsid w:val="00297346"/>
    <w:rsid w:val="00297E03"/>
    <w:rsid w:val="002A0C3D"/>
    <w:rsid w:val="002A10D3"/>
    <w:rsid w:val="002A39C9"/>
    <w:rsid w:val="002A7A4F"/>
    <w:rsid w:val="002B1A45"/>
    <w:rsid w:val="002B77E9"/>
    <w:rsid w:val="002B79E1"/>
    <w:rsid w:val="002C1E7B"/>
    <w:rsid w:val="002C658F"/>
    <w:rsid w:val="002D316D"/>
    <w:rsid w:val="002E24C3"/>
    <w:rsid w:val="002E33F5"/>
    <w:rsid w:val="002F0258"/>
    <w:rsid w:val="002F13DB"/>
    <w:rsid w:val="002F1907"/>
    <w:rsid w:val="002F278A"/>
    <w:rsid w:val="002F46DF"/>
    <w:rsid w:val="002F48E7"/>
    <w:rsid w:val="00302304"/>
    <w:rsid w:val="00303BB3"/>
    <w:rsid w:val="0030546C"/>
    <w:rsid w:val="00311E21"/>
    <w:rsid w:val="003138FD"/>
    <w:rsid w:val="00315861"/>
    <w:rsid w:val="00315E51"/>
    <w:rsid w:val="0032129B"/>
    <w:rsid w:val="00324B2A"/>
    <w:rsid w:val="00327059"/>
    <w:rsid w:val="00334EA8"/>
    <w:rsid w:val="00337203"/>
    <w:rsid w:val="00337986"/>
    <w:rsid w:val="00340105"/>
    <w:rsid w:val="003404F2"/>
    <w:rsid w:val="00340956"/>
    <w:rsid w:val="003427D7"/>
    <w:rsid w:val="0034489D"/>
    <w:rsid w:val="0034646A"/>
    <w:rsid w:val="00346BCB"/>
    <w:rsid w:val="00346FA1"/>
    <w:rsid w:val="003547E0"/>
    <w:rsid w:val="003560C4"/>
    <w:rsid w:val="0035762B"/>
    <w:rsid w:val="003603BA"/>
    <w:rsid w:val="0036103E"/>
    <w:rsid w:val="003640B5"/>
    <w:rsid w:val="0036422E"/>
    <w:rsid w:val="00364788"/>
    <w:rsid w:val="00366680"/>
    <w:rsid w:val="0037353C"/>
    <w:rsid w:val="00374B33"/>
    <w:rsid w:val="00375B93"/>
    <w:rsid w:val="00376E2E"/>
    <w:rsid w:val="00377A90"/>
    <w:rsid w:val="00383A06"/>
    <w:rsid w:val="00390CE9"/>
    <w:rsid w:val="003938A5"/>
    <w:rsid w:val="00393B61"/>
    <w:rsid w:val="00395A36"/>
    <w:rsid w:val="00396D37"/>
    <w:rsid w:val="003A2467"/>
    <w:rsid w:val="003A3626"/>
    <w:rsid w:val="003A7B6F"/>
    <w:rsid w:val="003B1717"/>
    <w:rsid w:val="003B25AE"/>
    <w:rsid w:val="003B46D5"/>
    <w:rsid w:val="003B6943"/>
    <w:rsid w:val="003C218F"/>
    <w:rsid w:val="003C5B55"/>
    <w:rsid w:val="003C62F7"/>
    <w:rsid w:val="003C6611"/>
    <w:rsid w:val="003C7008"/>
    <w:rsid w:val="003D4A48"/>
    <w:rsid w:val="003D609F"/>
    <w:rsid w:val="003D6590"/>
    <w:rsid w:val="003D7337"/>
    <w:rsid w:val="003E60BA"/>
    <w:rsid w:val="003F2799"/>
    <w:rsid w:val="003F27DA"/>
    <w:rsid w:val="003F4619"/>
    <w:rsid w:val="003F5F44"/>
    <w:rsid w:val="00401540"/>
    <w:rsid w:val="004018A4"/>
    <w:rsid w:val="004037FA"/>
    <w:rsid w:val="00404332"/>
    <w:rsid w:val="0040749B"/>
    <w:rsid w:val="0040761E"/>
    <w:rsid w:val="00411138"/>
    <w:rsid w:val="00411398"/>
    <w:rsid w:val="00416826"/>
    <w:rsid w:val="0042035E"/>
    <w:rsid w:val="00422321"/>
    <w:rsid w:val="00422888"/>
    <w:rsid w:val="00434A31"/>
    <w:rsid w:val="00436BA4"/>
    <w:rsid w:val="00437871"/>
    <w:rsid w:val="00443603"/>
    <w:rsid w:val="00444FC6"/>
    <w:rsid w:val="00445758"/>
    <w:rsid w:val="004463E1"/>
    <w:rsid w:val="0044730D"/>
    <w:rsid w:val="00451991"/>
    <w:rsid w:val="004548F9"/>
    <w:rsid w:val="00455146"/>
    <w:rsid w:val="0045633E"/>
    <w:rsid w:val="00456D41"/>
    <w:rsid w:val="004611D6"/>
    <w:rsid w:val="00462C02"/>
    <w:rsid w:val="004651DE"/>
    <w:rsid w:val="00465852"/>
    <w:rsid w:val="00466116"/>
    <w:rsid w:val="004664A1"/>
    <w:rsid w:val="004668A1"/>
    <w:rsid w:val="004669F3"/>
    <w:rsid w:val="00467DDE"/>
    <w:rsid w:val="00470469"/>
    <w:rsid w:val="00470D9A"/>
    <w:rsid w:val="00473A07"/>
    <w:rsid w:val="00475327"/>
    <w:rsid w:val="004770F5"/>
    <w:rsid w:val="004776EB"/>
    <w:rsid w:val="00480224"/>
    <w:rsid w:val="004805CD"/>
    <w:rsid w:val="004819F0"/>
    <w:rsid w:val="00482A04"/>
    <w:rsid w:val="0048314B"/>
    <w:rsid w:val="004868C8"/>
    <w:rsid w:val="00486E2D"/>
    <w:rsid w:val="00494F43"/>
    <w:rsid w:val="004951AE"/>
    <w:rsid w:val="004A6386"/>
    <w:rsid w:val="004A738D"/>
    <w:rsid w:val="004A7E0F"/>
    <w:rsid w:val="004C0A75"/>
    <w:rsid w:val="004C0CE3"/>
    <w:rsid w:val="004C0CF4"/>
    <w:rsid w:val="004C2D71"/>
    <w:rsid w:val="004C441C"/>
    <w:rsid w:val="004C537C"/>
    <w:rsid w:val="004D0EE9"/>
    <w:rsid w:val="004D289E"/>
    <w:rsid w:val="004E0843"/>
    <w:rsid w:val="004E0CCD"/>
    <w:rsid w:val="004E3BAF"/>
    <w:rsid w:val="004E5160"/>
    <w:rsid w:val="004F0F96"/>
    <w:rsid w:val="004F4DB9"/>
    <w:rsid w:val="005020A3"/>
    <w:rsid w:val="00502F3D"/>
    <w:rsid w:val="00503F33"/>
    <w:rsid w:val="00504A5F"/>
    <w:rsid w:val="0050549B"/>
    <w:rsid w:val="005107FF"/>
    <w:rsid w:val="0051136A"/>
    <w:rsid w:val="00517501"/>
    <w:rsid w:val="00517564"/>
    <w:rsid w:val="00517918"/>
    <w:rsid w:val="00526460"/>
    <w:rsid w:val="00532A7C"/>
    <w:rsid w:val="00532FBF"/>
    <w:rsid w:val="005352E3"/>
    <w:rsid w:val="005358D0"/>
    <w:rsid w:val="00537BB7"/>
    <w:rsid w:val="00537E44"/>
    <w:rsid w:val="005401A8"/>
    <w:rsid w:val="00540328"/>
    <w:rsid w:val="00541FAF"/>
    <w:rsid w:val="00542DF6"/>
    <w:rsid w:val="00543BC4"/>
    <w:rsid w:val="00546DB8"/>
    <w:rsid w:val="005557B4"/>
    <w:rsid w:val="00562F19"/>
    <w:rsid w:val="005707DD"/>
    <w:rsid w:val="00575E49"/>
    <w:rsid w:val="00577F68"/>
    <w:rsid w:val="00580E67"/>
    <w:rsid w:val="005828CB"/>
    <w:rsid w:val="00586B2C"/>
    <w:rsid w:val="00590DD5"/>
    <w:rsid w:val="00591638"/>
    <w:rsid w:val="00592466"/>
    <w:rsid w:val="005A1909"/>
    <w:rsid w:val="005A2DE3"/>
    <w:rsid w:val="005A3AF6"/>
    <w:rsid w:val="005A7DBF"/>
    <w:rsid w:val="005B05D5"/>
    <w:rsid w:val="005B3896"/>
    <w:rsid w:val="005B5492"/>
    <w:rsid w:val="005B5DF0"/>
    <w:rsid w:val="005B621A"/>
    <w:rsid w:val="005C0814"/>
    <w:rsid w:val="005C2D79"/>
    <w:rsid w:val="005C47C5"/>
    <w:rsid w:val="005C5B4A"/>
    <w:rsid w:val="005C63B2"/>
    <w:rsid w:val="005C68C5"/>
    <w:rsid w:val="005D0667"/>
    <w:rsid w:val="005D066C"/>
    <w:rsid w:val="005D39C5"/>
    <w:rsid w:val="005D661B"/>
    <w:rsid w:val="005D770D"/>
    <w:rsid w:val="005E4E80"/>
    <w:rsid w:val="005E5A28"/>
    <w:rsid w:val="005F3480"/>
    <w:rsid w:val="005F3990"/>
    <w:rsid w:val="005F7E19"/>
    <w:rsid w:val="006002B3"/>
    <w:rsid w:val="00601F94"/>
    <w:rsid w:val="00602A9C"/>
    <w:rsid w:val="00604953"/>
    <w:rsid w:val="0060635A"/>
    <w:rsid w:val="00606AB7"/>
    <w:rsid w:val="00607B28"/>
    <w:rsid w:val="00610269"/>
    <w:rsid w:val="00610A6D"/>
    <w:rsid w:val="00611627"/>
    <w:rsid w:val="00612C38"/>
    <w:rsid w:val="006138D2"/>
    <w:rsid w:val="00617A79"/>
    <w:rsid w:val="00626B25"/>
    <w:rsid w:val="006270A8"/>
    <w:rsid w:val="00632A50"/>
    <w:rsid w:val="00633884"/>
    <w:rsid w:val="00634726"/>
    <w:rsid w:val="00634943"/>
    <w:rsid w:val="00634FF9"/>
    <w:rsid w:val="0063569D"/>
    <w:rsid w:val="00636E90"/>
    <w:rsid w:val="0064321B"/>
    <w:rsid w:val="00644806"/>
    <w:rsid w:val="00652125"/>
    <w:rsid w:val="006526C8"/>
    <w:rsid w:val="00652780"/>
    <w:rsid w:val="006564BC"/>
    <w:rsid w:val="006575E5"/>
    <w:rsid w:val="00663252"/>
    <w:rsid w:val="0066445E"/>
    <w:rsid w:val="00665AA6"/>
    <w:rsid w:val="006675EC"/>
    <w:rsid w:val="00667C98"/>
    <w:rsid w:val="00676CB1"/>
    <w:rsid w:val="00681C84"/>
    <w:rsid w:val="0068233C"/>
    <w:rsid w:val="0068498F"/>
    <w:rsid w:val="0068547B"/>
    <w:rsid w:val="00686A0D"/>
    <w:rsid w:val="006873CB"/>
    <w:rsid w:val="0069057D"/>
    <w:rsid w:val="00692A2D"/>
    <w:rsid w:val="00693324"/>
    <w:rsid w:val="006A1223"/>
    <w:rsid w:val="006A18A9"/>
    <w:rsid w:val="006A23DB"/>
    <w:rsid w:val="006A2C9B"/>
    <w:rsid w:val="006A32AF"/>
    <w:rsid w:val="006A441B"/>
    <w:rsid w:val="006A44B5"/>
    <w:rsid w:val="006A62B6"/>
    <w:rsid w:val="006B01F5"/>
    <w:rsid w:val="006B1DFE"/>
    <w:rsid w:val="006B26F1"/>
    <w:rsid w:val="006B4567"/>
    <w:rsid w:val="006B6620"/>
    <w:rsid w:val="006C022C"/>
    <w:rsid w:val="006C2828"/>
    <w:rsid w:val="006C404C"/>
    <w:rsid w:val="006C5F72"/>
    <w:rsid w:val="006C7149"/>
    <w:rsid w:val="006D0444"/>
    <w:rsid w:val="006D09DD"/>
    <w:rsid w:val="006D4076"/>
    <w:rsid w:val="006D7DDD"/>
    <w:rsid w:val="006E0643"/>
    <w:rsid w:val="006E06BC"/>
    <w:rsid w:val="006E13F8"/>
    <w:rsid w:val="006E7980"/>
    <w:rsid w:val="006E79F8"/>
    <w:rsid w:val="006E7C43"/>
    <w:rsid w:val="006F3E01"/>
    <w:rsid w:val="006F519D"/>
    <w:rsid w:val="006F6248"/>
    <w:rsid w:val="006F729A"/>
    <w:rsid w:val="006F7CC1"/>
    <w:rsid w:val="007001DA"/>
    <w:rsid w:val="00702B59"/>
    <w:rsid w:val="00705119"/>
    <w:rsid w:val="00706953"/>
    <w:rsid w:val="00711309"/>
    <w:rsid w:val="00713D46"/>
    <w:rsid w:val="007173B0"/>
    <w:rsid w:val="00724289"/>
    <w:rsid w:val="007267DE"/>
    <w:rsid w:val="007304C6"/>
    <w:rsid w:val="00731B55"/>
    <w:rsid w:val="007324AB"/>
    <w:rsid w:val="0074184E"/>
    <w:rsid w:val="00741B4D"/>
    <w:rsid w:val="00742E76"/>
    <w:rsid w:val="00743804"/>
    <w:rsid w:val="0074474E"/>
    <w:rsid w:val="0074741A"/>
    <w:rsid w:val="00747CA9"/>
    <w:rsid w:val="00751259"/>
    <w:rsid w:val="00751278"/>
    <w:rsid w:val="00751C53"/>
    <w:rsid w:val="00753B32"/>
    <w:rsid w:val="00753C8A"/>
    <w:rsid w:val="00757AF8"/>
    <w:rsid w:val="00760A00"/>
    <w:rsid w:val="00767CE1"/>
    <w:rsid w:val="00771759"/>
    <w:rsid w:val="00773DAE"/>
    <w:rsid w:val="0077646D"/>
    <w:rsid w:val="00781E47"/>
    <w:rsid w:val="00782801"/>
    <w:rsid w:val="00782D11"/>
    <w:rsid w:val="00784C4C"/>
    <w:rsid w:val="00785907"/>
    <w:rsid w:val="00787BCE"/>
    <w:rsid w:val="00790AED"/>
    <w:rsid w:val="00791A86"/>
    <w:rsid w:val="00792152"/>
    <w:rsid w:val="00792D8D"/>
    <w:rsid w:val="00793C5B"/>
    <w:rsid w:val="00794738"/>
    <w:rsid w:val="0079619A"/>
    <w:rsid w:val="007964DE"/>
    <w:rsid w:val="00797AC2"/>
    <w:rsid w:val="007A129E"/>
    <w:rsid w:val="007A360D"/>
    <w:rsid w:val="007B05EF"/>
    <w:rsid w:val="007B1C6D"/>
    <w:rsid w:val="007B1E89"/>
    <w:rsid w:val="007C73AC"/>
    <w:rsid w:val="007D1296"/>
    <w:rsid w:val="007D658B"/>
    <w:rsid w:val="007E2E6D"/>
    <w:rsid w:val="007E3E67"/>
    <w:rsid w:val="007E6EC7"/>
    <w:rsid w:val="007F0F9E"/>
    <w:rsid w:val="007F16C0"/>
    <w:rsid w:val="007F598F"/>
    <w:rsid w:val="007F6DBE"/>
    <w:rsid w:val="007F799D"/>
    <w:rsid w:val="00807419"/>
    <w:rsid w:val="00811773"/>
    <w:rsid w:val="008139CB"/>
    <w:rsid w:val="0082122E"/>
    <w:rsid w:val="00821657"/>
    <w:rsid w:val="0082174A"/>
    <w:rsid w:val="00821F15"/>
    <w:rsid w:val="0082649E"/>
    <w:rsid w:val="008277DB"/>
    <w:rsid w:val="00831FD7"/>
    <w:rsid w:val="00837FFA"/>
    <w:rsid w:val="008401DE"/>
    <w:rsid w:val="00845D19"/>
    <w:rsid w:val="00846432"/>
    <w:rsid w:val="00850030"/>
    <w:rsid w:val="008512C1"/>
    <w:rsid w:val="0085329E"/>
    <w:rsid w:val="00853F41"/>
    <w:rsid w:val="008544AD"/>
    <w:rsid w:val="00854A31"/>
    <w:rsid w:val="00856747"/>
    <w:rsid w:val="00856FFD"/>
    <w:rsid w:val="00865BBF"/>
    <w:rsid w:val="00870541"/>
    <w:rsid w:val="008707FB"/>
    <w:rsid w:val="00874A93"/>
    <w:rsid w:val="00874BA2"/>
    <w:rsid w:val="00875262"/>
    <w:rsid w:val="00875DCF"/>
    <w:rsid w:val="008765FA"/>
    <w:rsid w:val="00880351"/>
    <w:rsid w:val="00880362"/>
    <w:rsid w:val="0088470D"/>
    <w:rsid w:val="00885EF3"/>
    <w:rsid w:val="008876E6"/>
    <w:rsid w:val="00894B1B"/>
    <w:rsid w:val="00895390"/>
    <w:rsid w:val="00896BDF"/>
    <w:rsid w:val="008A0D75"/>
    <w:rsid w:val="008A2D9D"/>
    <w:rsid w:val="008A3250"/>
    <w:rsid w:val="008A56A2"/>
    <w:rsid w:val="008B1262"/>
    <w:rsid w:val="008B33D4"/>
    <w:rsid w:val="008B680D"/>
    <w:rsid w:val="008B7643"/>
    <w:rsid w:val="008C56D2"/>
    <w:rsid w:val="008C63AE"/>
    <w:rsid w:val="008C666B"/>
    <w:rsid w:val="008C6725"/>
    <w:rsid w:val="008C6E38"/>
    <w:rsid w:val="008D045F"/>
    <w:rsid w:val="008D10C6"/>
    <w:rsid w:val="008D3C55"/>
    <w:rsid w:val="008D534F"/>
    <w:rsid w:val="008E05AD"/>
    <w:rsid w:val="008E137F"/>
    <w:rsid w:val="008E402D"/>
    <w:rsid w:val="008E4976"/>
    <w:rsid w:val="008E682D"/>
    <w:rsid w:val="008E688D"/>
    <w:rsid w:val="008F0F66"/>
    <w:rsid w:val="008F4D42"/>
    <w:rsid w:val="008F5C6E"/>
    <w:rsid w:val="008F6F30"/>
    <w:rsid w:val="008F7026"/>
    <w:rsid w:val="00901895"/>
    <w:rsid w:val="00905E22"/>
    <w:rsid w:val="00907306"/>
    <w:rsid w:val="00907D47"/>
    <w:rsid w:val="00911637"/>
    <w:rsid w:val="009141C7"/>
    <w:rsid w:val="00914F8A"/>
    <w:rsid w:val="0092327B"/>
    <w:rsid w:val="00923A56"/>
    <w:rsid w:val="00924317"/>
    <w:rsid w:val="00924467"/>
    <w:rsid w:val="009244D8"/>
    <w:rsid w:val="00925C7B"/>
    <w:rsid w:val="0093051C"/>
    <w:rsid w:val="00931FF8"/>
    <w:rsid w:val="0093461C"/>
    <w:rsid w:val="0094033A"/>
    <w:rsid w:val="009453E9"/>
    <w:rsid w:val="00946E23"/>
    <w:rsid w:val="00953513"/>
    <w:rsid w:val="0095388B"/>
    <w:rsid w:val="00955189"/>
    <w:rsid w:val="00957D98"/>
    <w:rsid w:val="009715E2"/>
    <w:rsid w:val="009725C3"/>
    <w:rsid w:val="009741C2"/>
    <w:rsid w:val="009767C0"/>
    <w:rsid w:val="00980306"/>
    <w:rsid w:val="00981936"/>
    <w:rsid w:val="00983134"/>
    <w:rsid w:val="0099347F"/>
    <w:rsid w:val="009A1DFF"/>
    <w:rsid w:val="009A1FAC"/>
    <w:rsid w:val="009A3888"/>
    <w:rsid w:val="009A3B1B"/>
    <w:rsid w:val="009A3D12"/>
    <w:rsid w:val="009A4E24"/>
    <w:rsid w:val="009B00CC"/>
    <w:rsid w:val="009B103C"/>
    <w:rsid w:val="009B4765"/>
    <w:rsid w:val="009B58BA"/>
    <w:rsid w:val="009D4BDB"/>
    <w:rsid w:val="009D6E8C"/>
    <w:rsid w:val="009E3A33"/>
    <w:rsid w:val="009E66A9"/>
    <w:rsid w:val="009F1A3D"/>
    <w:rsid w:val="009F51CE"/>
    <w:rsid w:val="009F7617"/>
    <w:rsid w:val="00A010D1"/>
    <w:rsid w:val="00A02CFA"/>
    <w:rsid w:val="00A065CA"/>
    <w:rsid w:val="00A07FF9"/>
    <w:rsid w:val="00A15EF5"/>
    <w:rsid w:val="00A21FD0"/>
    <w:rsid w:val="00A225ED"/>
    <w:rsid w:val="00A266F3"/>
    <w:rsid w:val="00A2727F"/>
    <w:rsid w:val="00A3102D"/>
    <w:rsid w:val="00A31C25"/>
    <w:rsid w:val="00A34DE9"/>
    <w:rsid w:val="00A40B42"/>
    <w:rsid w:val="00A4312A"/>
    <w:rsid w:val="00A44537"/>
    <w:rsid w:val="00A449E4"/>
    <w:rsid w:val="00A50023"/>
    <w:rsid w:val="00A5144B"/>
    <w:rsid w:val="00A5252A"/>
    <w:rsid w:val="00A56112"/>
    <w:rsid w:val="00A5777C"/>
    <w:rsid w:val="00A62C3F"/>
    <w:rsid w:val="00A64141"/>
    <w:rsid w:val="00A6714A"/>
    <w:rsid w:val="00A73CB1"/>
    <w:rsid w:val="00A76D05"/>
    <w:rsid w:val="00A7793E"/>
    <w:rsid w:val="00A80C8D"/>
    <w:rsid w:val="00A81F57"/>
    <w:rsid w:val="00A8245E"/>
    <w:rsid w:val="00A92BBA"/>
    <w:rsid w:val="00A961BD"/>
    <w:rsid w:val="00A97256"/>
    <w:rsid w:val="00AA0FFB"/>
    <w:rsid w:val="00AA1ED8"/>
    <w:rsid w:val="00AB0746"/>
    <w:rsid w:val="00AB2C27"/>
    <w:rsid w:val="00AB3851"/>
    <w:rsid w:val="00AC0947"/>
    <w:rsid w:val="00AC10AB"/>
    <w:rsid w:val="00AC7695"/>
    <w:rsid w:val="00AD389F"/>
    <w:rsid w:val="00AD39F0"/>
    <w:rsid w:val="00AD6C9E"/>
    <w:rsid w:val="00AD78DC"/>
    <w:rsid w:val="00AD7DFE"/>
    <w:rsid w:val="00AD7FD2"/>
    <w:rsid w:val="00AE0EEB"/>
    <w:rsid w:val="00AE12F7"/>
    <w:rsid w:val="00AE1E84"/>
    <w:rsid w:val="00AE211C"/>
    <w:rsid w:val="00AE3AED"/>
    <w:rsid w:val="00AF0678"/>
    <w:rsid w:val="00AF096E"/>
    <w:rsid w:val="00AF26E6"/>
    <w:rsid w:val="00B00B52"/>
    <w:rsid w:val="00B03AC4"/>
    <w:rsid w:val="00B04B9F"/>
    <w:rsid w:val="00B062D0"/>
    <w:rsid w:val="00B10F72"/>
    <w:rsid w:val="00B11433"/>
    <w:rsid w:val="00B11889"/>
    <w:rsid w:val="00B12762"/>
    <w:rsid w:val="00B145C9"/>
    <w:rsid w:val="00B1752B"/>
    <w:rsid w:val="00B20319"/>
    <w:rsid w:val="00B22131"/>
    <w:rsid w:val="00B27D0F"/>
    <w:rsid w:val="00B36248"/>
    <w:rsid w:val="00B3704C"/>
    <w:rsid w:val="00B374CF"/>
    <w:rsid w:val="00B4062C"/>
    <w:rsid w:val="00B40D70"/>
    <w:rsid w:val="00B44612"/>
    <w:rsid w:val="00B447F7"/>
    <w:rsid w:val="00B4704F"/>
    <w:rsid w:val="00B5083D"/>
    <w:rsid w:val="00B56BD5"/>
    <w:rsid w:val="00B56D65"/>
    <w:rsid w:val="00B62AF3"/>
    <w:rsid w:val="00B63852"/>
    <w:rsid w:val="00B6524A"/>
    <w:rsid w:val="00B657DF"/>
    <w:rsid w:val="00B670C1"/>
    <w:rsid w:val="00B75463"/>
    <w:rsid w:val="00B7656B"/>
    <w:rsid w:val="00B76A94"/>
    <w:rsid w:val="00B80305"/>
    <w:rsid w:val="00B82605"/>
    <w:rsid w:val="00B84053"/>
    <w:rsid w:val="00B8418A"/>
    <w:rsid w:val="00B86E66"/>
    <w:rsid w:val="00B90719"/>
    <w:rsid w:val="00B915C9"/>
    <w:rsid w:val="00B923A5"/>
    <w:rsid w:val="00B93965"/>
    <w:rsid w:val="00B96DA9"/>
    <w:rsid w:val="00BA4109"/>
    <w:rsid w:val="00BA4B57"/>
    <w:rsid w:val="00BB0CC0"/>
    <w:rsid w:val="00BB2240"/>
    <w:rsid w:val="00BB6957"/>
    <w:rsid w:val="00BB7A9A"/>
    <w:rsid w:val="00BC0BC5"/>
    <w:rsid w:val="00BC1E4F"/>
    <w:rsid w:val="00BC3E65"/>
    <w:rsid w:val="00BD0029"/>
    <w:rsid w:val="00BD1625"/>
    <w:rsid w:val="00BD6B4F"/>
    <w:rsid w:val="00BE0B3A"/>
    <w:rsid w:val="00BE0BE9"/>
    <w:rsid w:val="00BE6B2E"/>
    <w:rsid w:val="00BF54C2"/>
    <w:rsid w:val="00C03709"/>
    <w:rsid w:val="00C0473E"/>
    <w:rsid w:val="00C071D0"/>
    <w:rsid w:val="00C07A34"/>
    <w:rsid w:val="00C125FD"/>
    <w:rsid w:val="00C15612"/>
    <w:rsid w:val="00C22BB5"/>
    <w:rsid w:val="00C23E07"/>
    <w:rsid w:val="00C23FF7"/>
    <w:rsid w:val="00C2537A"/>
    <w:rsid w:val="00C3110F"/>
    <w:rsid w:val="00C319E0"/>
    <w:rsid w:val="00C33CF4"/>
    <w:rsid w:val="00C34722"/>
    <w:rsid w:val="00C350DE"/>
    <w:rsid w:val="00C35A90"/>
    <w:rsid w:val="00C420E9"/>
    <w:rsid w:val="00C4340F"/>
    <w:rsid w:val="00C44A18"/>
    <w:rsid w:val="00C44FC6"/>
    <w:rsid w:val="00C55A0A"/>
    <w:rsid w:val="00C6073F"/>
    <w:rsid w:val="00C645F4"/>
    <w:rsid w:val="00C758CA"/>
    <w:rsid w:val="00C766D4"/>
    <w:rsid w:val="00C81D39"/>
    <w:rsid w:val="00C82896"/>
    <w:rsid w:val="00C83D1C"/>
    <w:rsid w:val="00C84615"/>
    <w:rsid w:val="00C870FE"/>
    <w:rsid w:val="00C910E2"/>
    <w:rsid w:val="00C97923"/>
    <w:rsid w:val="00CA0077"/>
    <w:rsid w:val="00CA1FEB"/>
    <w:rsid w:val="00CA2F5A"/>
    <w:rsid w:val="00CA56E0"/>
    <w:rsid w:val="00CA622E"/>
    <w:rsid w:val="00CB21DF"/>
    <w:rsid w:val="00CB358C"/>
    <w:rsid w:val="00CC0C23"/>
    <w:rsid w:val="00CC2FFF"/>
    <w:rsid w:val="00CC5A27"/>
    <w:rsid w:val="00CC7B27"/>
    <w:rsid w:val="00CD02FC"/>
    <w:rsid w:val="00CD038F"/>
    <w:rsid w:val="00CD54FD"/>
    <w:rsid w:val="00CD606F"/>
    <w:rsid w:val="00CE05DB"/>
    <w:rsid w:val="00CE3DC3"/>
    <w:rsid w:val="00CE45E2"/>
    <w:rsid w:val="00CE690F"/>
    <w:rsid w:val="00CF283F"/>
    <w:rsid w:val="00CF49A9"/>
    <w:rsid w:val="00CF5A5E"/>
    <w:rsid w:val="00D0061B"/>
    <w:rsid w:val="00D03D18"/>
    <w:rsid w:val="00D041A7"/>
    <w:rsid w:val="00D043FE"/>
    <w:rsid w:val="00D06428"/>
    <w:rsid w:val="00D0650F"/>
    <w:rsid w:val="00D070B9"/>
    <w:rsid w:val="00D13F7B"/>
    <w:rsid w:val="00D14579"/>
    <w:rsid w:val="00D16BA1"/>
    <w:rsid w:val="00D17F8F"/>
    <w:rsid w:val="00D34521"/>
    <w:rsid w:val="00D44E7D"/>
    <w:rsid w:val="00D452BB"/>
    <w:rsid w:val="00D5439D"/>
    <w:rsid w:val="00D61995"/>
    <w:rsid w:val="00D6574A"/>
    <w:rsid w:val="00D759AE"/>
    <w:rsid w:val="00D75EA5"/>
    <w:rsid w:val="00D772D7"/>
    <w:rsid w:val="00D81922"/>
    <w:rsid w:val="00D82761"/>
    <w:rsid w:val="00D8760F"/>
    <w:rsid w:val="00D9196A"/>
    <w:rsid w:val="00D92B5A"/>
    <w:rsid w:val="00D9360B"/>
    <w:rsid w:val="00D9559B"/>
    <w:rsid w:val="00D96940"/>
    <w:rsid w:val="00D97E51"/>
    <w:rsid w:val="00DA1C02"/>
    <w:rsid w:val="00DA24C2"/>
    <w:rsid w:val="00DA24C4"/>
    <w:rsid w:val="00DA54AA"/>
    <w:rsid w:val="00DA60D6"/>
    <w:rsid w:val="00DB0728"/>
    <w:rsid w:val="00DB0A9B"/>
    <w:rsid w:val="00DB119A"/>
    <w:rsid w:val="00DB28CB"/>
    <w:rsid w:val="00DB6F47"/>
    <w:rsid w:val="00DB747F"/>
    <w:rsid w:val="00DC0DB3"/>
    <w:rsid w:val="00DC24A8"/>
    <w:rsid w:val="00DC4942"/>
    <w:rsid w:val="00DC6CF4"/>
    <w:rsid w:val="00DC6DF2"/>
    <w:rsid w:val="00DD2C4C"/>
    <w:rsid w:val="00DD5173"/>
    <w:rsid w:val="00DD7958"/>
    <w:rsid w:val="00DE20A2"/>
    <w:rsid w:val="00DE24A7"/>
    <w:rsid w:val="00DE51F6"/>
    <w:rsid w:val="00E00876"/>
    <w:rsid w:val="00E0148A"/>
    <w:rsid w:val="00E02901"/>
    <w:rsid w:val="00E02BCF"/>
    <w:rsid w:val="00E03160"/>
    <w:rsid w:val="00E04850"/>
    <w:rsid w:val="00E04E30"/>
    <w:rsid w:val="00E05E5C"/>
    <w:rsid w:val="00E078BF"/>
    <w:rsid w:val="00E11AFB"/>
    <w:rsid w:val="00E1610A"/>
    <w:rsid w:val="00E1785D"/>
    <w:rsid w:val="00E17DE8"/>
    <w:rsid w:val="00E21458"/>
    <w:rsid w:val="00E254CF"/>
    <w:rsid w:val="00E259B6"/>
    <w:rsid w:val="00E271FA"/>
    <w:rsid w:val="00E30A10"/>
    <w:rsid w:val="00E30A56"/>
    <w:rsid w:val="00E3203E"/>
    <w:rsid w:val="00E339F7"/>
    <w:rsid w:val="00E37453"/>
    <w:rsid w:val="00E408D1"/>
    <w:rsid w:val="00E40CDD"/>
    <w:rsid w:val="00E41394"/>
    <w:rsid w:val="00E4212E"/>
    <w:rsid w:val="00E427E3"/>
    <w:rsid w:val="00E44414"/>
    <w:rsid w:val="00E47C8F"/>
    <w:rsid w:val="00E54870"/>
    <w:rsid w:val="00E63394"/>
    <w:rsid w:val="00E64993"/>
    <w:rsid w:val="00E65C50"/>
    <w:rsid w:val="00E67387"/>
    <w:rsid w:val="00E70F7A"/>
    <w:rsid w:val="00E75227"/>
    <w:rsid w:val="00E80CC7"/>
    <w:rsid w:val="00E839DB"/>
    <w:rsid w:val="00E84E71"/>
    <w:rsid w:val="00E8541D"/>
    <w:rsid w:val="00E85D0F"/>
    <w:rsid w:val="00E90169"/>
    <w:rsid w:val="00E91890"/>
    <w:rsid w:val="00E96089"/>
    <w:rsid w:val="00E9747C"/>
    <w:rsid w:val="00EA0FF5"/>
    <w:rsid w:val="00EA23C5"/>
    <w:rsid w:val="00EA3169"/>
    <w:rsid w:val="00EA4AAC"/>
    <w:rsid w:val="00EB009B"/>
    <w:rsid w:val="00EB22B7"/>
    <w:rsid w:val="00EB5DEE"/>
    <w:rsid w:val="00EC15B4"/>
    <w:rsid w:val="00ED0DFB"/>
    <w:rsid w:val="00ED0F0D"/>
    <w:rsid w:val="00ED165E"/>
    <w:rsid w:val="00ED1CF1"/>
    <w:rsid w:val="00ED26D7"/>
    <w:rsid w:val="00ED4FE2"/>
    <w:rsid w:val="00ED74EA"/>
    <w:rsid w:val="00ED763B"/>
    <w:rsid w:val="00EE27E0"/>
    <w:rsid w:val="00EE3EA7"/>
    <w:rsid w:val="00EE3F8D"/>
    <w:rsid w:val="00EF0AB2"/>
    <w:rsid w:val="00EF358D"/>
    <w:rsid w:val="00EF466C"/>
    <w:rsid w:val="00EF53BD"/>
    <w:rsid w:val="00EF6E3E"/>
    <w:rsid w:val="00F00C39"/>
    <w:rsid w:val="00F07C22"/>
    <w:rsid w:val="00F1395D"/>
    <w:rsid w:val="00F141B4"/>
    <w:rsid w:val="00F15E2E"/>
    <w:rsid w:val="00F26272"/>
    <w:rsid w:val="00F35A93"/>
    <w:rsid w:val="00F35FCA"/>
    <w:rsid w:val="00F378C0"/>
    <w:rsid w:val="00F41739"/>
    <w:rsid w:val="00F4607A"/>
    <w:rsid w:val="00F5035A"/>
    <w:rsid w:val="00F52EC6"/>
    <w:rsid w:val="00F54B1F"/>
    <w:rsid w:val="00F54F0B"/>
    <w:rsid w:val="00F55A8F"/>
    <w:rsid w:val="00F5638A"/>
    <w:rsid w:val="00F566B7"/>
    <w:rsid w:val="00F6156A"/>
    <w:rsid w:val="00F635DC"/>
    <w:rsid w:val="00F63721"/>
    <w:rsid w:val="00F65359"/>
    <w:rsid w:val="00F72936"/>
    <w:rsid w:val="00F7352F"/>
    <w:rsid w:val="00F740FB"/>
    <w:rsid w:val="00F84698"/>
    <w:rsid w:val="00F862AF"/>
    <w:rsid w:val="00F86F0C"/>
    <w:rsid w:val="00F87BF2"/>
    <w:rsid w:val="00F87C87"/>
    <w:rsid w:val="00F91154"/>
    <w:rsid w:val="00F9166E"/>
    <w:rsid w:val="00F91D3F"/>
    <w:rsid w:val="00FA06E7"/>
    <w:rsid w:val="00FA3D5D"/>
    <w:rsid w:val="00FA75FE"/>
    <w:rsid w:val="00FB1866"/>
    <w:rsid w:val="00FB3813"/>
    <w:rsid w:val="00FB3F68"/>
    <w:rsid w:val="00FD0AF1"/>
    <w:rsid w:val="00FE20A0"/>
    <w:rsid w:val="00FE3CAA"/>
    <w:rsid w:val="00FE4389"/>
    <w:rsid w:val="00FE5AFE"/>
    <w:rsid w:val="00FE5B06"/>
    <w:rsid w:val="00FE6A8E"/>
    <w:rsid w:val="00FF17DC"/>
    <w:rsid w:val="00FF3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03F270"/>
  <w15:docId w15:val="{70A0E079-5C8A-474D-A447-7C1838BBC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52A"/>
    <w:rPr>
      <w:rFonts w:ascii="Arial" w:hAnsi="Arial"/>
      <w:szCs w:val="24"/>
    </w:rPr>
  </w:style>
  <w:style w:type="paragraph" w:styleId="Heading1">
    <w:name w:val="heading 1"/>
    <w:basedOn w:val="Normal"/>
    <w:qFormat/>
    <w:rsid w:val="00A5252A"/>
    <w:pPr>
      <w:spacing w:before="100" w:beforeAutospacing="1" w:after="100" w:afterAutospacing="1"/>
      <w:jc w:val="center"/>
      <w:outlineLvl w:val="0"/>
    </w:pPr>
    <w:rPr>
      <w:rFonts w:eastAsia="Arial Unicode MS" w:cs="Helvetica"/>
      <w:b/>
      <w:bCs/>
      <w:color w:val="ED771A"/>
      <w:kern w:val="36"/>
      <w:szCs w:val="32"/>
    </w:rPr>
  </w:style>
  <w:style w:type="paragraph" w:styleId="Heading2">
    <w:name w:val="heading 2"/>
    <w:basedOn w:val="Normal"/>
    <w:next w:val="Normal"/>
    <w:autoRedefine/>
    <w:qFormat/>
    <w:rsid w:val="005358D0"/>
    <w:pPr>
      <w:keepNext/>
      <w:spacing w:line="360" w:lineRule="auto"/>
      <w:ind w:right="360"/>
      <w:outlineLvl w:val="1"/>
    </w:pPr>
    <w:rPr>
      <w:rFonts w:cs="Arial"/>
      <w:b/>
      <w:bCs/>
      <w:color w:val="000000" w:themeColor="text1"/>
      <w:szCs w:val="20"/>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sz w:val="24"/>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sz w:val="24"/>
    </w:rPr>
  </w:style>
  <w:style w:type="table" w:styleId="TableGrid">
    <w:name w:val="Table Grid"/>
    <w:basedOn w:val="TableNormal"/>
    <w:rsid w:val="00A525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5252A"/>
    <w:pPr>
      <w:tabs>
        <w:tab w:val="center" w:pos="4320"/>
        <w:tab w:val="right" w:pos="8640"/>
      </w:tabs>
    </w:pPr>
    <w:rPr>
      <w:b/>
      <w:i/>
    </w:rPr>
  </w:style>
  <w:style w:type="paragraph" w:styleId="Footer">
    <w:name w:val="footer"/>
    <w:basedOn w:val="Normal"/>
    <w:link w:val="FooterChar"/>
    <w:rsid w:val="00A5252A"/>
    <w:pPr>
      <w:tabs>
        <w:tab w:val="center" w:pos="4320"/>
        <w:tab w:val="right" w:pos="8640"/>
      </w:tabs>
      <w:jc w:val="center"/>
    </w:pPr>
  </w:style>
  <w:style w:type="character" w:styleId="PageNumber">
    <w:name w:val="page number"/>
    <w:rsid w:val="00A5252A"/>
  </w:style>
  <w:style w:type="character" w:styleId="Hyperlink">
    <w:name w:val="Hyperlink"/>
    <w:uiPriority w:val="99"/>
    <w:rsid w:val="00B447F7"/>
    <w:rPr>
      <w:color w:val="0000FF"/>
      <w:u w:val="single"/>
    </w:rPr>
  </w:style>
  <w:style w:type="paragraph" w:styleId="TOC1">
    <w:name w:val="toc 1"/>
    <w:basedOn w:val="Normal"/>
    <w:next w:val="Normal"/>
    <w:autoRedefine/>
    <w:uiPriority w:val="39"/>
    <w:rsid w:val="0068233C"/>
    <w:pPr>
      <w:tabs>
        <w:tab w:val="left" w:pos="1260"/>
        <w:tab w:val="right" w:leader="dot" w:pos="8630"/>
      </w:tabs>
      <w:spacing w:line="360" w:lineRule="auto"/>
      <w:ind w:left="720"/>
    </w:pPr>
    <w:rPr>
      <w:i/>
    </w:rPr>
  </w:style>
  <w:style w:type="paragraph" w:styleId="TOC2">
    <w:name w:val="toc 2"/>
    <w:basedOn w:val="Normal"/>
    <w:next w:val="Normal"/>
    <w:autoRedefine/>
    <w:uiPriority w:val="39"/>
    <w:rsid w:val="00A2727F"/>
    <w:pPr>
      <w:spacing w:line="360" w:lineRule="auto"/>
      <w:ind w:left="1440"/>
    </w:pPr>
    <w:rPr>
      <w:i/>
    </w:rPr>
  </w:style>
  <w:style w:type="paragraph" w:styleId="Caption">
    <w:name w:val="caption"/>
    <w:basedOn w:val="Normal"/>
    <w:next w:val="Normal"/>
    <w:qFormat/>
    <w:rsid w:val="00923A56"/>
    <w:rPr>
      <w:b/>
      <w:bCs/>
      <w:szCs w:val="20"/>
    </w:rPr>
  </w:style>
  <w:style w:type="paragraph" w:styleId="BalloonText">
    <w:name w:val="Balloon Text"/>
    <w:basedOn w:val="Normal"/>
    <w:semiHidden/>
    <w:rsid w:val="00A5252A"/>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Cs w:val="20"/>
    </w:rPr>
  </w:style>
  <w:style w:type="paragraph" w:customStyle="1" w:styleId="Figure">
    <w:name w:val="Figure"/>
    <w:basedOn w:val="Normal"/>
    <w:rsid w:val="00D61995"/>
    <w:pPr>
      <w:ind w:left="360"/>
      <w:jc w:val="center"/>
    </w:pPr>
    <w:rPr>
      <w:rFonts w:ascii="Trebuchet MS" w:hAnsi="Trebuchet MS" w:cs="Arial"/>
      <w:szCs w:val="20"/>
    </w:rPr>
  </w:style>
  <w:style w:type="paragraph" w:styleId="TableofFigures">
    <w:name w:val="table of figures"/>
    <w:basedOn w:val="Normal"/>
    <w:next w:val="Normal"/>
    <w:autoRedefine/>
    <w:uiPriority w:val="99"/>
    <w:rsid w:val="00213687"/>
    <w:pPr>
      <w:tabs>
        <w:tab w:val="right" w:leader="dot" w:pos="8630"/>
      </w:tabs>
    </w:p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Cs w:val="20"/>
    </w:rPr>
  </w:style>
  <w:style w:type="paragraph" w:customStyle="1" w:styleId="MainTitle">
    <w:name w:val="Main Title"/>
    <w:basedOn w:val="Heading1"/>
    <w:autoRedefine/>
    <w:rsid w:val="005358D0"/>
    <w:pPr>
      <w:jc w:val="left"/>
    </w:pPr>
    <w:rPr>
      <w:bCs w:val="0"/>
      <w:color w:val="F79646" w:themeColor="accent6"/>
      <w:sz w:val="24"/>
      <w:szCs w:val="24"/>
    </w:rPr>
  </w:style>
  <w:style w:type="paragraph" w:customStyle="1" w:styleId="MainTitle-Numbered">
    <w:name w:val="Main Title - Numbered"/>
    <w:basedOn w:val="MainTitle"/>
    <w:autoRedefine/>
    <w:rsid w:val="00E1785D"/>
    <w:pPr>
      <w:numPr>
        <w:numId w:val="3"/>
      </w:numPr>
    </w:pPr>
  </w:style>
  <w:style w:type="character" w:customStyle="1" w:styleId="Code">
    <w:name w:val="Code"/>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b/>
      <w:bCs/>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FooterChar">
    <w:name w:val="Footer Char"/>
    <w:link w:val="Footer"/>
    <w:rsid w:val="00AF0678"/>
    <w:rPr>
      <w:rFonts w:ascii="Arial" w:hAnsi="Arial"/>
      <w:szCs w:val="24"/>
    </w:rPr>
  </w:style>
  <w:style w:type="paragraph" w:styleId="BodyText">
    <w:name w:val="Body Text"/>
    <w:basedOn w:val="Normal"/>
    <w:link w:val="BodyTextChar"/>
    <w:rsid w:val="00A5252A"/>
    <w:rPr>
      <w:szCs w:val="20"/>
    </w:rPr>
  </w:style>
  <w:style w:type="character" w:customStyle="1" w:styleId="BodyTextChar">
    <w:name w:val="Body Text Char"/>
    <w:link w:val="BodyText"/>
    <w:rsid w:val="001F1953"/>
    <w:rPr>
      <w:rFonts w:ascii="Arial" w:hAnsi="Arial"/>
    </w:rPr>
  </w:style>
  <w:style w:type="numbering" w:customStyle="1" w:styleId="StyleBulletedWingdingssymbol10ptBoldItalicUnderline">
    <w:name w:val="Style Bulleted Wingdings (symbol) 10 pt Bold Italic Underline..."/>
    <w:basedOn w:val="NoList"/>
    <w:rsid w:val="00A5252A"/>
    <w:pPr>
      <w:numPr>
        <w:numId w:val="5"/>
      </w:numPr>
    </w:pPr>
  </w:style>
  <w:style w:type="paragraph" w:customStyle="1" w:styleId="Unlistedmainbullet">
    <w:name w:val="Unlisted main bullet"/>
    <w:basedOn w:val="Normal"/>
    <w:qFormat/>
    <w:rsid w:val="00A5252A"/>
    <w:pPr>
      <w:numPr>
        <w:numId w:val="6"/>
      </w:numPr>
      <w:spacing w:line="360" w:lineRule="auto"/>
    </w:pPr>
    <w:rPr>
      <w:rFonts w:cs="Arial"/>
      <w:i/>
      <w:szCs w:val="20"/>
    </w:rPr>
  </w:style>
  <w:style w:type="paragraph" w:customStyle="1" w:styleId="Listedmainbullet">
    <w:name w:val="Listed main bullet"/>
    <w:basedOn w:val="Normal"/>
    <w:rsid w:val="00A5252A"/>
    <w:pPr>
      <w:numPr>
        <w:numId w:val="4"/>
      </w:numPr>
    </w:pPr>
    <w:rPr>
      <w:rFonts w:cs="Arial"/>
      <w:szCs w:val="20"/>
    </w:rPr>
  </w:style>
  <w:style w:type="paragraph" w:customStyle="1" w:styleId="Listedsub-bullets">
    <w:name w:val="Listed sub-bullets"/>
    <w:basedOn w:val="Normal"/>
    <w:rsid w:val="00A5252A"/>
    <w:pPr>
      <w:numPr>
        <w:numId w:val="7"/>
      </w:numPr>
      <w:spacing w:line="360" w:lineRule="auto"/>
    </w:pPr>
    <w:rPr>
      <w:iCs/>
      <w:szCs w:val="20"/>
    </w:rPr>
  </w:style>
  <w:style w:type="paragraph" w:customStyle="1" w:styleId="NormalCentre">
    <w:name w:val="Normal Centre"/>
    <w:basedOn w:val="Normal"/>
    <w:rsid w:val="00A5252A"/>
    <w:pPr>
      <w:jc w:val="center"/>
    </w:pPr>
    <w:rPr>
      <w:szCs w:val="20"/>
    </w:rPr>
  </w:style>
  <w:style w:type="character" w:customStyle="1" w:styleId="NormalBoldUnderline">
    <w:name w:val="Normal Bold Underline"/>
    <w:rsid w:val="00A5252A"/>
    <w:rPr>
      <w:rFonts w:ascii="Arial" w:hAnsi="Arial"/>
      <w:b/>
      <w:bCs/>
      <w:sz w:val="20"/>
      <w:u w:val="single"/>
    </w:rPr>
  </w:style>
  <w:style w:type="paragraph" w:customStyle="1" w:styleId="UnlistedmainbulletBold">
    <w:name w:val="Unlisted main bullet + Bold"/>
    <w:basedOn w:val="Unlistedmainbullet"/>
    <w:rsid w:val="00A5252A"/>
    <w:rPr>
      <w:b/>
      <w:bCs/>
      <w:i w:val="0"/>
      <w:iCs/>
    </w:rPr>
  </w:style>
  <w:style w:type="character" w:customStyle="1" w:styleId="NormalBold">
    <w:name w:val="Normal Bold"/>
    <w:rsid w:val="00A5252A"/>
    <w:rPr>
      <w:rFonts w:ascii="Arial" w:hAnsi="Arial"/>
      <w:b/>
      <w:bCs/>
      <w:sz w:val="20"/>
    </w:rPr>
  </w:style>
  <w:style w:type="paragraph" w:customStyle="1" w:styleId="NormalLinespacingDoubleBoxSinglesolidlineAuto">
    <w:name w:val="Normal Line spacing:  Double Box: (Single solid line Auto..."/>
    <w:basedOn w:val="Normal"/>
    <w:rsid w:val="00A5252A"/>
    <w:pPr>
      <w:pBdr>
        <w:top w:val="single" w:sz="4" w:space="1" w:color="auto"/>
        <w:left w:val="single" w:sz="4" w:space="4" w:color="auto"/>
        <w:bottom w:val="single" w:sz="4" w:space="1" w:color="auto"/>
        <w:right w:val="single" w:sz="4" w:space="4" w:color="auto"/>
      </w:pBdr>
      <w:spacing w:line="480" w:lineRule="auto"/>
    </w:pPr>
    <w:rPr>
      <w:szCs w:val="20"/>
    </w:rPr>
  </w:style>
  <w:style w:type="character" w:customStyle="1" w:styleId="Tabletext">
    <w:name w:val="Table text"/>
    <w:rsid w:val="00A5252A"/>
    <w:rPr>
      <w:rFonts w:ascii="Arial" w:hAnsi="Arial"/>
      <w:sz w:val="20"/>
    </w:rPr>
  </w:style>
  <w:style w:type="character" w:customStyle="1" w:styleId="TableHeader">
    <w:name w:val="Table Header"/>
    <w:rsid w:val="00A5252A"/>
    <w:rPr>
      <w:rFonts w:ascii="Arial" w:hAnsi="Arial"/>
      <w:b/>
      <w:bCs/>
      <w:sz w:val="20"/>
    </w:rPr>
  </w:style>
  <w:style w:type="paragraph" w:customStyle="1" w:styleId="TableHeader0">
    <w:name w:val="Table_Header"/>
    <w:basedOn w:val="Normal"/>
    <w:rsid w:val="001F1953"/>
    <w:pPr>
      <w:shd w:val="pct20" w:color="auto" w:fill="FFFFFF"/>
      <w:autoSpaceDE w:val="0"/>
      <w:autoSpaceDN w:val="0"/>
    </w:pPr>
    <w:rPr>
      <w:rFonts w:cs="Arial"/>
      <w:sz w:val="16"/>
      <w:szCs w:val="20"/>
    </w:rPr>
  </w:style>
  <w:style w:type="paragraph" w:customStyle="1" w:styleId="StyleCandaraRight118Before6ptAfter6pt">
    <w:name w:val="Style Candara Right:  1.18&quot; Before:  6 pt After:  6 pt"/>
    <w:basedOn w:val="Normal"/>
    <w:rsid w:val="001F1953"/>
    <w:pPr>
      <w:spacing w:before="120" w:after="120"/>
      <w:ind w:right="1700"/>
    </w:pPr>
    <w:rPr>
      <w:rFonts w:ascii="Candara" w:hAnsi="Candara"/>
      <w:szCs w:val="20"/>
    </w:rPr>
  </w:style>
  <w:style w:type="character" w:customStyle="1" w:styleId="StyleNormalBold">
    <w:name w:val="Style Normal Bold"/>
    <w:rsid w:val="002A7A4F"/>
    <w:rPr>
      <w:rFonts w:ascii="Arial" w:hAnsi="Arial"/>
      <w:b/>
      <w:bCs/>
      <w:sz w:val="20"/>
    </w:rPr>
  </w:style>
  <w:style w:type="paragraph" w:customStyle="1" w:styleId="StylePara-unlistedbullets">
    <w:name w:val="Style Para - unlisted bullets"/>
    <w:basedOn w:val="Para-Heading2Bulleted"/>
    <w:rsid w:val="002A7A4F"/>
    <w:pPr>
      <w:spacing w:before="120" w:after="120"/>
    </w:pPr>
    <w:rPr>
      <w:rFonts w:ascii="Arial" w:hAnsi="Arial"/>
    </w:rPr>
  </w:style>
  <w:style w:type="paragraph" w:customStyle="1" w:styleId="StylePara">
    <w:name w:val="Style Para"/>
    <w:basedOn w:val="Para-Heading2"/>
    <w:rsid w:val="00337986"/>
    <w:rPr>
      <w:rFonts w:ascii="Arial" w:hAnsi="Arial"/>
    </w:rPr>
  </w:style>
  <w:style w:type="paragraph" w:customStyle="1" w:styleId="StyleCaptionArialCentered">
    <w:name w:val="Style Caption + Arial Centered"/>
    <w:basedOn w:val="Caption"/>
    <w:rsid w:val="00337986"/>
    <w:pPr>
      <w:jc w:val="center"/>
    </w:pPr>
  </w:style>
  <w:style w:type="character" w:customStyle="1" w:styleId="StyleArialItalic">
    <w:name w:val="Style Arial Italic"/>
    <w:rsid w:val="00337986"/>
    <w:rPr>
      <w:rFonts w:ascii="Arial" w:hAnsi="Arial"/>
      <w:i/>
      <w:iCs/>
    </w:rPr>
  </w:style>
  <w:style w:type="paragraph" w:customStyle="1" w:styleId="StyleCaptionArial">
    <w:name w:val="Style Caption + Arial"/>
    <w:basedOn w:val="Caption"/>
    <w:rsid w:val="00213687"/>
  </w:style>
  <w:style w:type="character" w:customStyle="1" w:styleId="StyleCodeArial">
    <w:name w:val="Style Code + Arial"/>
    <w:rsid w:val="00213687"/>
    <w:rPr>
      <w:rFonts w:ascii="Arial" w:hAnsi="Arial"/>
      <w:sz w:val="20"/>
    </w:rPr>
  </w:style>
  <w:style w:type="paragraph" w:customStyle="1" w:styleId="StyleCaptionArialNotBoldCentered">
    <w:name w:val="Style Caption + Arial Not Bold Centered"/>
    <w:basedOn w:val="Caption"/>
    <w:rsid w:val="00213687"/>
    <w:pPr>
      <w:jc w:val="center"/>
    </w:pPr>
    <w:rPr>
      <w:b w:val="0"/>
      <w:bCs w:val="0"/>
    </w:rPr>
  </w:style>
  <w:style w:type="paragraph" w:customStyle="1" w:styleId="StyleArialUnderlineLeft05Linespacing15lines">
    <w:name w:val="Style Arial Underline Left:  0.5&quot; Line spacing:  1.5 lines"/>
    <w:basedOn w:val="Normal"/>
    <w:rsid w:val="00213687"/>
    <w:pPr>
      <w:spacing w:line="360" w:lineRule="auto"/>
      <w:ind w:left="720"/>
    </w:pPr>
    <w:rPr>
      <w:szCs w:val="20"/>
      <w:u w:val="single"/>
    </w:rPr>
  </w:style>
  <w:style w:type="paragraph" w:customStyle="1" w:styleId="DocTitle">
    <w:name w:val="Doc Title"/>
    <w:qFormat/>
    <w:rsid w:val="00A2727F"/>
    <w:pPr>
      <w:jc w:val="center"/>
    </w:pPr>
    <w:rPr>
      <w:rFonts w:ascii="Arial" w:eastAsia="Arial Unicode MS" w:hAnsi="Arial" w:cs="Helvetica"/>
      <w:b/>
      <w:color w:val="ED771A"/>
      <w:kern w:val="36"/>
      <w:sz w:val="36"/>
      <w:szCs w:val="28"/>
    </w:rPr>
  </w:style>
  <w:style w:type="paragraph" w:customStyle="1" w:styleId="StyleArialLeft05Linespacing15lines">
    <w:name w:val="Style Arial Left:  0.5&quot; Line spacing:  1.5 lines"/>
    <w:basedOn w:val="Normal"/>
    <w:rsid w:val="00A2727F"/>
    <w:pPr>
      <w:spacing w:line="360" w:lineRule="auto"/>
      <w:ind w:left="720"/>
    </w:pPr>
    <w:rPr>
      <w:szCs w:val="20"/>
    </w:rPr>
  </w:style>
  <w:style w:type="character" w:customStyle="1" w:styleId="StyleArial20ptBold">
    <w:name w:val="Style Arial 20 pt Bold"/>
    <w:rsid w:val="00A2727F"/>
    <w:rPr>
      <w:rFonts w:ascii="Arial" w:hAnsi="Arial"/>
      <w:b/>
      <w:bCs/>
      <w:sz w:val="40"/>
    </w:rPr>
  </w:style>
  <w:style w:type="character" w:customStyle="1" w:styleId="StyleArialBold">
    <w:name w:val="Style Arial Bold"/>
    <w:rsid w:val="00A2727F"/>
    <w:rPr>
      <w:rFonts w:ascii="Arial" w:hAnsi="Arial"/>
      <w:b/>
      <w:bCs/>
    </w:rPr>
  </w:style>
  <w:style w:type="paragraph" w:styleId="TOC9">
    <w:name w:val="toc 9"/>
    <w:basedOn w:val="Normal"/>
    <w:next w:val="Normal"/>
    <w:autoRedefine/>
    <w:rsid w:val="00F72936"/>
    <w:pPr>
      <w:ind w:left="1600"/>
    </w:pPr>
  </w:style>
  <w:style w:type="paragraph" w:styleId="ListParagraph">
    <w:name w:val="List Paragraph"/>
    <w:basedOn w:val="Normal"/>
    <w:uiPriority w:val="34"/>
    <w:qFormat/>
    <w:rsid w:val="00BB2240"/>
    <w:pPr>
      <w:ind w:left="720"/>
      <w:contextualSpacing/>
    </w:pPr>
  </w:style>
  <w:style w:type="character" w:styleId="FollowedHyperlink">
    <w:name w:val="FollowedHyperlink"/>
    <w:basedOn w:val="DefaultParagraphFont"/>
    <w:rsid w:val="002A39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01589">
      <w:bodyDiv w:val="1"/>
      <w:marLeft w:val="0"/>
      <w:marRight w:val="0"/>
      <w:marTop w:val="0"/>
      <w:marBottom w:val="0"/>
      <w:divBdr>
        <w:top w:val="none" w:sz="0" w:space="0" w:color="auto"/>
        <w:left w:val="none" w:sz="0" w:space="0" w:color="auto"/>
        <w:bottom w:val="none" w:sz="0" w:space="0" w:color="auto"/>
        <w:right w:val="none" w:sz="0" w:space="0" w:color="auto"/>
      </w:divBdr>
    </w:div>
    <w:div w:id="619071483">
      <w:bodyDiv w:val="1"/>
      <w:marLeft w:val="0"/>
      <w:marRight w:val="0"/>
      <w:marTop w:val="0"/>
      <w:marBottom w:val="0"/>
      <w:divBdr>
        <w:top w:val="none" w:sz="0" w:space="0" w:color="auto"/>
        <w:left w:val="none" w:sz="0" w:space="0" w:color="auto"/>
        <w:bottom w:val="none" w:sz="0" w:space="0" w:color="auto"/>
        <w:right w:val="none" w:sz="0" w:space="0" w:color="auto"/>
      </w:divBdr>
    </w:div>
    <w:div w:id="852500717">
      <w:bodyDiv w:val="1"/>
      <w:marLeft w:val="0"/>
      <w:marRight w:val="0"/>
      <w:marTop w:val="0"/>
      <w:marBottom w:val="0"/>
      <w:divBdr>
        <w:top w:val="none" w:sz="0" w:space="0" w:color="auto"/>
        <w:left w:val="none" w:sz="0" w:space="0" w:color="auto"/>
        <w:bottom w:val="none" w:sz="0" w:space="0" w:color="auto"/>
        <w:right w:val="none" w:sz="0" w:space="0" w:color="auto"/>
      </w:divBdr>
    </w:div>
    <w:div w:id="913197858">
      <w:bodyDiv w:val="1"/>
      <w:marLeft w:val="0"/>
      <w:marRight w:val="0"/>
      <w:marTop w:val="0"/>
      <w:marBottom w:val="0"/>
      <w:divBdr>
        <w:top w:val="none" w:sz="0" w:space="0" w:color="auto"/>
        <w:left w:val="none" w:sz="0" w:space="0" w:color="auto"/>
        <w:bottom w:val="none" w:sz="0" w:space="0" w:color="auto"/>
        <w:right w:val="none" w:sz="0" w:space="0" w:color="auto"/>
      </w:divBdr>
    </w:div>
    <w:div w:id="922493219">
      <w:bodyDiv w:val="1"/>
      <w:marLeft w:val="0"/>
      <w:marRight w:val="0"/>
      <w:marTop w:val="0"/>
      <w:marBottom w:val="0"/>
      <w:divBdr>
        <w:top w:val="none" w:sz="0" w:space="0" w:color="auto"/>
        <w:left w:val="none" w:sz="0" w:space="0" w:color="auto"/>
        <w:bottom w:val="none" w:sz="0" w:space="0" w:color="auto"/>
        <w:right w:val="none" w:sz="0" w:space="0" w:color="auto"/>
      </w:divBdr>
    </w:div>
    <w:div w:id="1568373688">
      <w:bodyDiv w:val="1"/>
      <w:marLeft w:val="0"/>
      <w:marRight w:val="0"/>
      <w:marTop w:val="0"/>
      <w:marBottom w:val="0"/>
      <w:divBdr>
        <w:top w:val="none" w:sz="0" w:space="0" w:color="auto"/>
        <w:left w:val="none" w:sz="0" w:space="0" w:color="auto"/>
        <w:bottom w:val="none" w:sz="0" w:space="0" w:color="auto"/>
        <w:right w:val="none" w:sz="0" w:space="0" w:color="auto"/>
      </w:divBdr>
    </w:div>
    <w:div w:id="1592079013">
      <w:bodyDiv w:val="1"/>
      <w:marLeft w:val="0"/>
      <w:marRight w:val="0"/>
      <w:marTop w:val="0"/>
      <w:marBottom w:val="0"/>
      <w:divBdr>
        <w:top w:val="none" w:sz="0" w:space="0" w:color="auto"/>
        <w:left w:val="none" w:sz="0" w:space="0" w:color="auto"/>
        <w:bottom w:val="none" w:sz="0" w:space="0" w:color="auto"/>
        <w:right w:val="none" w:sz="0" w:space="0" w:color="auto"/>
      </w:divBdr>
    </w:div>
    <w:div w:id="1834103109">
      <w:bodyDiv w:val="1"/>
      <w:marLeft w:val="0"/>
      <w:marRight w:val="0"/>
      <w:marTop w:val="0"/>
      <w:marBottom w:val="0"/>
      <w:divBdr>
        <w:top w:val="none" w:sz="0" w:space="0" w:color="auto"/>
        <w:left w:val="none" w:sz="0" w:space="0" w:color="auto"/>
        <w:bottom w:val="none" w:sz="0" w:space="0" w:color="auto"/>
        <w:right w:val="none" w:sz="0" w:space="0" w:color="auto"/>
      </w:divBdr>
    </w:div>
    <w:div w:id="186235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ProductDB.java"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hyperlink" Target="Product.java" TargetMode="External"/><Relationship Id="rId17" Type="http://schemas.openxmlformats.org/officeDocument/2006/relationships/hyperlink" Target="ProductDB.java"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Product.java"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2016\CoursewareRebranding\Edited\Courseware%20templates%20for%20word%20doc\Ref\CoursewareTempla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0AE62D972F90F4BABD1137CCFB20CA1" ma:contentTypeVersion="6" ma:contentTypeDescription="Create a new document." ma:contentTypeScope="" ma:versionID="2bbef86511ba2588bc91d47363499510">
  <xsd:schema xmlns:xsd="http://www.w3.org/2001/XMLSchema" xmlns:xs="http://www.w3.org/2001/XMLSchema" xmlns:p="http://schemas.microsoft.com/office/2006/metadata/properties" xmlns:ns1="f9b258c7-9c72-463b-80f6-91d061ebb25d" xmlns:ns3="http://schemas.microsoft.com/sharepoint/v3/fields" targetNamespace="http://schemas.microsoft.com/office/2006/metadata/properties" ma:root="true" ma:fieldsID="eb827f4a88cabd8c5609f4e55a7167a7" ns1:_="" ns3:_="">
    <xsd:import namespace="f9b258c7-9c72-463b-80f6-91d061ebb25d"/>
    <xsd:import namespace="http://schemas.microsoft.com/sharepoint/v3/fields"/>
    <xsd:element name="properties">
      <xsd:complexType>
        <xsd:sequence>
          <xsd:element name="documentManagement">
            <xsd:complexType>
              <xsd:all>
                <xsd:element ref="ns1:Level"/>
                <xsd:element ref="ns1:Category"/>
                <xsd:element ref="ns1:Material_x0020_Type"/>
                <xsd:element ref="ns3:_DCDateModified" minOccurs="0"/>
                <xsd:element ref="ns3: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b258c7-9c72-463b-80f6-91d061ebb25d" elementFormDefault="qualified">
    <xsd:import namespace="http://schemas.microsoft.com/office/2006/documentManagement/types"/>
    <xsd:import namespace="http://schemas.microsoft.com/office/infopath/2007/PartnerControls"/>
    <xsd:element name="Level" ma:index="0"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5" nillable="true" ma:displayName="Date Modified" ma:description="The date on which this resource was last modified" ma:format="DateTime" ma:internalName="_DCDateModified">
      <xsd:simpleType>
        <xsd:restriction base="dms:DateTime"/>
      </xsd:simpleType>
    </xsd:element>
    <xsd:element name="_Version" ma:index="6"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aterial_x0020_Type xmlns="f9b258c7-9c72-463b-80f6-91d061ebb25d">Lab book</Material_x0020_Type>
    <Category xmlns="f9b258c7-9c72-463b-80f6-91d061ebb25d">Module Artifact</Category>
    <_Version xmlns="http://schemas.microsoft.com/sharepoint/v3/fields" xsi:nil="true"/>
    <_DCDateModified xmlns="http://schemas.microsoft.com/sharepoint/v3/fields" xsi:nil="true"/>
    <Level xmlns="f9b258c7-9c72-463b-80f6-91d061ebb25d">L1</Leve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E1460-653D-4DAF-B1DD-C8EE25172C92}"/>
</file>

<file path=customXml/itemProps2.xml><?xml version="1.0" encoding="utf-8"?>
<ds:datastoreItem xmlns:ds="http://schemas.openxmlformats.org/officeDocument/2006/customXml" ds:itemID="{60E68731-B02F-4EF7-8CB5-4D6022706B04}"/>
</file>

<file path=customXml/itemProps3.xml><?xml version="1.0" encoding="utf-8"?>
<ds:datastoreItem xmlns:ds="http://schemas.openxmlformats.org/officeDocument/2006/customXml" ds:itemID="{B40EDB2D-A63B-4FF0-86C0-A1F173B4409F}"/>
</file>

<file path=customXml/itemProps4.xml><?xml version="1.0" encoding="utf-8"?>
<ds:datastoreItem xmlns:ds="http://schemas.openxmlformats.org/officeDocument/2006/customXml" ds:itemID="{3F05994F-F38A-4DCB-8C82-02390AFE07D1}"/>
</file>

<file path=customXml/itemProps5.xml><?xml version="1.0" encoding="utf-8"?>
<ds:datastoreItem xmlns:ds="http://schemas.openxmlformats.org/officeDocument/2006/customXml" ds:itemID="{F9ECF34D-473B-4114-A67A-8E157DE18125}"/>
</file>

<file path=docProps/app.xml><?xml version="1.0" encoding="utf-8"?>
<Properties xmlns="http://schemas.openxmlformats.org/officeDocument/2006/extended-properties" xmlns:vt="http://schemas.openxmlformats.org/officeDocument/2006/docPropsVTypes">
  <Template>CoursewareTemplates</Template>
  <TotalTime>459</TotalTime>
  <Pages>1</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Lab Manual (TOC – Components)</vt:lpstr>
    </vt:vector>
  </TitlesOfParts>
  <Company>IGATECORP</Company>
  <LinksUpToDate>false</LinksUpToDate>
  <CharactersWithSpaces>6547</CharactersWithSpaces>
  <SharedDoc>false</SharedDoc>
  <HLinks>
    <vt:vector size="162" baseType="variant">
      <vt:variant>
        <vt:i4>2031676</vt:i4>
      </vt:variant>
      <vt:variant>
        <vt:i4>182</vt:i4>
      </vt:variant>
      <vt:variant>
        <vt:i4>0</vt:i4>
      </vt:variant>
      <vt:variant>
        <vt:i4>5</vt:i4>
      </vt:variant>
      <vt:variant>
        <vt:lpwstr/>
      </vt:variant>
      <vt:variant>
        <vt:lpwstr>_Toc448749425</vt:lpwstr>
      </vt:variant>
      <vt:variant>
        <vt:i4>2031676</vt:i4>
      </vt:variant>
      <vt:variant>
        <vt:i4>173</vt:i4>
      </vt:variant>
      <vt:variant>
        <vt:i4>0</vt:i4>
      </vt:variant>
      <vt:variant>
        <vt:i4>5</vt:i4>
      </vt:variant>
      <vt:variant>
        <vt:lpwstr/>
      </vt:variant>
      <vt:variant>
        <vt:lpwstr>_Toc448749423</vt:lpwstr>
      </vt:variant>
      <vt:variant>
        <vt:i4>2031676</vt:i4>
      </vt:variant>
      <vt:variant>
        <vt:i4>167</vt:i4>
      </vt:variant>
      <vt:variant>
        <vt:i4>0</vt:i4>
      </vt:variant>
      <vt:variant>
        <vt:i4>5</vt:i4>
      </vt:variant>
      <vt:variant>
        <vt:lpwstr/>
      </vt:variant>
      <vt:variant>
        <vt:lpwstr>_Toc448749422</vt:lpwstr>
      </vt:variant>
      <vt:variant>
        <vt:i4>2031676</vt:i4>
      </vt:variant>
      <vt:variant>
        <vt:i4>161</vt:i4>
      </vt:variant>
      <vt:variant>
        <vt:i4>0</vt:i4>
      </vt:variant>
      <vt:variant>
        <vt:i4>5</vt:i4>
      </vt:variant>
      <vt:variant>
        <vt:lpwstr/>
      </vt:variant>
      <vt:variant>
        <vt:lpwstr>_Toc448749421</vt:lpwstr>
      </vt:variant>
      <vt:variant>
        <vt:i4>2031676</vt:i4>
      </vt:variant>
      <vt:variant>
        <vt:i4>155</vt:i4>
      </vt:variant>
      <vt:variant>
        <vt:i4>0</vt:i4>
      </vt:variant>
      <vt:variant>
        <vt:i4>5</vt:i4>
      </vt:variant>
      <vt:variant>
        <vt:lpwstr/>
      </vt:variant>
      <vt:variant>
        <vt:lpwstr>_Toc448749420</vt:lpwstr>
      </vt:variant>
      <vt:variant>
        <vt:i4>1835068</vt:i4>
      </vt:variant>
      <vt:variant>
        <vt:i4>149</vt:i4>
      </vt:variant>
      <vt:variant>
        <vt:i4>0</vt:i4>
      </vt:variant>
      <vt:variant>
        <vt:i4>5</vt:i4>
      </vt:variant>
      <vt:variant>
        <vt:lpwstr/>
      </vt:variant>
      <vt:variant>
        <vt:lpwstr>_Toc448749419</vt:lpwstr>
      </vt:variant>
      <vt:variant>
        <vt:i4>1835068</vt:i4>
      </vt:variant>
      <vt:variant>
        <vt:i4>143</vt:i4>
      </vt:variant>
      <vt:variant>
        <vt:i4>0</vt:i4>
      </vt:variant>
      <vt:variant>
        <vt:i4>5</vt:i4>
      </vt:variant>
      <vt:variant>
        <vt:lpwstr/>
      </vt:variant>
      <vt:variant>
        <vt:lpwstr>_Toc448749418</vt:lpwstr>
      </vt:variant>
      <vt:variant>
        <vt:i4>4194419</vt:i4>
      </vt:variant>
      <vt:variant>
        <vt:i4>117</vt:i4>
      </vt:variant>
      <vt:variant>
        <vt:i4>0</vt:i4>
      </vt:variant>
      <vt:variant>
        <vt:i4>5</vt:i4>
      </vt:variant>
      <vt:variant>
        <vt:lpwstr>http://pace.patni.com/TechRS/download.asp?course=Internet_HTML</vt:lpwstr>
      </vt:variant>
      <vt:variant>
        <vt:lpwstr/>
      </vt:variant>
      <vt:variant>
        <vt:i4>1769532</vt:i4>
      </vt:variant>
      <vt:variant>
        <vt:i4>110</vt:i4>
      </vt:variant>
      <vt:variant>
        <vt:i4>0</vt:i4>
      </vt:variant>
      <vt:variant>
        <vt:i4>5</vt:i4>
      </vt:variant>
      <vt:variant>
        <vt:lpwstr/>
      </vt:variant>
      <vt:variant>
        <vt:lpwstr>_Toc448749465</vt:lpwstr>
      </vt:variant>
      <vt:variant>
        <vt:i4>1769532</vt:i4>
      </vt:variant>
      <vt:variant>
        <vt:i4>104</vt:i4>
      </vt:variant>
      <vt:variant>
        <vt:i4>0</vt:i4>
      </vt:variant>
      <vt:variant>
        <vt:i4>5</vt:i4>
      </vt:variant>
      <vt:variant>
        <vt:lpwstr/>
      </vt:variant>
      <vt:variant>
        <vt:lpwstr>_Toc448749464</vt:lpwstr>
      </vt:variant>
      <vt:variant>
        <vt:i4>1769532</vt:i4>
      </vt:variant>
      <vt:variant>
        <vt:i4>98</vt:i4>
      </vt:variant>
      <vt:variant>
        <vt:i4>0</vt:i4>
      </vt:variant>
      <vt:variant>
        <vt:i4>5</vt:i4>
      </vt:variant>
      <vt:variant>
        <vt:lpwstr/>
      </vt:variant>
      <vt:variant>
        <vt:lpwstr>_Toc448749463</vt:lpwstr>
      </vt:variant>
      <vt:variant>
        <vt:i4>1769532</vt:i4>
      </vt:variant>
      <vt:variant>
        <vt:i4>92</vt:i4>
      </vt:variant>
      <vt:variant>
        <vt:i4>0</vt:i4>
      </vt:variant>
      <vt:variant>
        <vt:i4>5</vt:i4>
      </vt:variant>
      <vt:variant>
        <vt:lpwstr/>
      </vt:variant>
      <vt:variant>
        <vt:lpwstr>_Toc448749462</vt:lpwstr>
      </vt:variant>
      <vt:variant>
        <vt:i4>1769532</vt:i4>
      </vt:variant>
      <vt:variant>
        <vt:i4>86</vt:i4>
      </vt:variant>
      <vt:variant>
        <vt:i4>0</vt:i4>
      </vt:variant>
      <vt:variant>
        <vt:i4>5</vt:i4>
      </vt:variant>
      <vt:variant>
        <vt:lpwstr/>
      </vt:variant>
      <vt:variant>
        <vt:lpwstr>_Toc448749461</vt:lpwstr>
      </vt:variant>
      <vt:variant>
        <vt:i4>1769532</vt:i4>
      </vt:variant>
      <vt:variant>
        <vt:i4>80</vt:i4>
      </vt:variant>
      <vt:variant>
        <vt:i4>0</vt:i4>
      </vt:variant>
      <vt:variant>
        <vt:i4>5</vt:i4>
      </vt:variant>
      <vt:variant>
        <vt:lpwstr/>
      </vt:variant>
      <vt:variant>
        <vt:lpwstr>_Toc448749460</vt:lpwstr>
      </vt:variant>
      <vt:variant>
        <vt:i4>1572924</vt:i4>
      </vt:variant>
      <vt:variant>
        <vt:i4>74</vt:i4>
      </vt:variant>
      <vt:variant>
        <vt:i4>0</vt:i4>
      </vt:variant>
      <vt:variant>
        <vt:i4>5</vt:i4>
      </vt:variant>
      <vt:variant>
        <vt:lpwstr/>
      </vt:variant>
      <vt:variant>
        <vt:lpwstr>_Toc448749459</vt:lpwstr>
      </vt:variant>
      <vt:variant>
        <vt:i4>1572924</vt:i4>
      </vt:variant>
      <vt:variant>
        <vt:i4>68</vt:i4>
      </vt:variant>
      <vt:variant>
        <vt:i4>0</vt:i4>
      </vt:variant>
      <vt:variant>
        <vt:i4>5</vt:i4>
      </vt:variant>
      <vt:variant>
        <vt:lpwstr/>
      </vt:variant>
      <vt:variant>
        <vt:lpwstr>_Toc448749458</vt:lpwstr>
      </vt:variant>
      <vt:variant>
        <vt:i4>1572924</vt:i4>
      </vt:variant>
      <vt:variant>
        <vt:i4>62</vt:i4>
      </vt:variant>
      <vt:variant>
        <vt:i4>0</vt:i4>
      </vt:variant>
      <vt:variant>
        <vt:i4>5</vt:i4>
      </vt:variant>
      <vt:variant>
        <vt:lpwstr/>
      </vt:variant>
      <vt:variant>
        <vt:lpwstr>_Toc448749457</vt:lpwstr>
      </vt:variant>
      <vt:variant>
        <vt:i4>1572924</vt:i4>
      </vt:variant>
      <vt:variant>
        <vt:i4>56</vt:i4>
      </vt:variant>
      <vt:variant>
        <vt:i4>0</vt:i4>
      </vt:variant>
      <vt:variant>
        <vt:i4>5</vt:i4>
      </vt:variant>
      <vt:variant>
        <vt:lpwstr/>
      </vt:variant>
      <vt:variant>
        <vt:lpwstr>_Toc448749456</vt:lpwstr>
      </vt:variant>
      <vt:variant>
        <vt:i4>1572924</vt:i4>
      </vt:variant>
      <vt:variant>
        <vt:i4>50</vt:i4>
      </vt:variant>
      <vt:variant>
        <vt:i4>0</vt:i4>
      </vt:variant>
      <vt:variant>
        <vt:i4>5</vt:i4>
      </vt:variant>
      <vt:variant>
        <vt:lpwstr/>
      </vt:variant>
      <vt:variant>
        <vt:lpwstr>_Toc448749455</vt:lpwstr>
      </vt:variant>
      <vt:variant>
        <vt:i4>1572924</vt:i4>
      </vt:variant>
      <vt:variant>
        <vt:i4>44</vt:i4>
      </vt:variant>
      <vt:variant>
        <vt:i4>0</vt:i4>
      </vt:variant>
      <vt:variant>
        <vt:i4>5</vt:i4>
      </vt:variant>
      <vt:variant>
        <vt:lpwstr/>
      </vt:variant>
      <vt:variant>
        <vt:lpwstr>_Toc448749454</vt:lpwstr>
      </vt:variant>
      <vt:variant>
        <vt:i4>1572924</vt:i4>
      </vt:variant>
      <vt:variant>
        <vt:i4>38</vt:i4>
      </vt:variant>
      <vt:variant>
        <vt:i4>0</vt:i4>
      </vt:variant>
      <vt:variant>
        <vt:i4>5</vt:i4>
      </vt:variant>
      <vt:variant>
        <vt:lpwstr/>
      </vt:variant>
      <vt:variant>
        <vt:lpwstr>_Toc448749453</vt:lpwstr>
      </vt:variant>
      <vt:variant>
        <vt:i4>1572924</vt:i4>
      </vt:variant>
      <vt:variant>
        <vt:i4>32</vt:i4>
      </vt:variant>
      <vt:variant>
        <vt:i4>0</vt:i4>
      </vt:variant>
      <vt:variant>
        <vt:i4>5</vt:i4>
      </vt:variant>
      <vt:variant>
        <vt:lpwstr/>
      </vt:variant>
      <vt:variant>
        <vt:lpwstr>_Toc448749452</vt:lpwstr>
      </vt:variant>
      <vt:variant>
        <vt:i4>1572924</vt:i4>
      </vt:variant>
      <vt:variant>
        <vt:i4>26</vt:i4>
      </vt:variant>
      <vt:variant>
        <vt:i4>0</vt:i4>
      </vt:variant>
      <vt:variant>
        <vt:i4>5</vt:i4>
      </vt:variant>
      <vt:variant>
        <vt:lpwstr/>
      </vt:variant>
      <vt:variant>
        <vt:lpwstr>_Toc448749451</vt:lpwstr>
      </vt:variant>
      <vt:variant>
        <vt:i4>1572924</vt:i4>
      </vt:variant>
      <vt:variant>
        <vt:i4>20</vt:i4>
      </vt:variant>
      <vt:variant>
        <vt:i4>0</vt:i4>
      </vt:variant>
      <vt:variant>
        <vt:i4>5</vt:i4>
      </vt:variant>
      <vt:variant>
        <vt:lpwstr/>
      </vt:variant>
      <vt:variant>
        <vt:lpwstr>_Toc448749450</vt:lpwstr>
      </vt:variant>
      <vt:variant>
        <vt:i4>1638460</vt:i4>
      </vt:variant>
      <vt:variant>
        <vt:i4>14</vt:i4>
      </vt:variant>
      <vt:variant>
        <vt:i4>0</vt:i4>
      </vt:variant>
      <vt:variant>
        <vt:i4>5</vt:i4>
      </vt:variant>
      <vt:variant>
        <vt:lpwstr/>
      </vt:variant>
      <vt:variant>
        <vt:lpwstr>_Toc448749449</vt:lpwstr>
      </vt:variant>
      <vt:variant>
        <vt:i4>1638460</vt:i4>
      </vt:variant>
      <vt:variant>
        <vt:i4>8</vt:i4>
      </vt:variant>
      <vt:variant>
        <vt:i4>0</vt:i4>
      </vt:variant>
      <vt:variant>
        <vt:i4>5</vt:i4>
      </vt:variant>
      <vt:variant>
        <vt:lpwstr/>
      </vt:variant>
      <vt:variant>
        <vt:lpwstr>_Toc448749448</vt:lpwstr>
      </vt:variant>
      <vt:variant>
        <vt:i4>1638460</vt:i4>
      </vt:variant>
      <vt:variant>
        <vt:i4>2</vt:i4>
      </vt:variant>
      <vt:variant>
        <vt:i4>0</vt:i4>
      </vt:variant>
      <vt:variant>
        <vt:i4>5</vt:i4>
      </vt:variant>
      <vt:variant>
        <vt:lpwstr/>
      </vt:variant>
      <vt:variant>
        <vt:lpwstr>_Toc448749447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(TOC – Components)</dc:title>
  <dc:creator>diwanjum</dc:creator>
  <cp:lastModifiedBy>Vikash, Rahul</cp:lastModifiedBy>
  <cp:revision>57</cp:revision>
  <cp:lastPrinted>2008-09-20T07:53:00Z</cp:lastPrinted>
  <dcterms:created xsi:type="dcterms:W3CDTF">2016-05-17T03:03:00Z</dcterms:created>
  <dcterms:modified xsi:type="dcterms:W3CDTF">2018-04-08T16:05:00Z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0x010100A0AE62D972F90F4BABD1137CCFB20CA1</vt:lpwstr>
  </property>
</Properties>
</file>